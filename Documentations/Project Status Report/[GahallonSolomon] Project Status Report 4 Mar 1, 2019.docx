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6257E0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06552182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2757F7">
        <w:rPr>
          <w:rFonts w:cs="Arial"/>
        </w:rPr>
        <w:t>Class Diagram, Object Diagram</w:t>
      </w:r>
      <w:r w:rsidR="006257E0">
        <w:rPr>
          <w:rFonts w:cs="Arial"/>
        </w:rPr>
        <w:t>, Timing Diagram</w:t>
      </w:r>
      <w:r w:rsidR="002757F7">
        <w:rPr>
          <w:rFonts w:cs="Arial"/>
        </w:rPr>
        <w:t xml:space="preserve"> and ERD</w:t>
      </w:r>
    </w:p>
    <w:p w14:paraId="71FB9F62" w14:textId="77777777" w:rsidR="00AC1680" w:rsidRDefault="006257E0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Jamie Therese Gahallon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777777" w:rsidR="004C4A05" w:rsidRPr="003557E7" w:rsidRDefault="00BE141E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00CD9C" w14:textId="5E7A762C" w:rsidR="004C4A05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02/23/2019</w:t>
            </w:r>
          </w:p>
        </w:tc>
        <w:tc>
          <w:tcPr>
            <w:tcW w:w="1980" w:type="dxa"/>
            <w:vAlign w:val="center"/>
          </w:tcPr>
          <w:p w14:paraId="08DCA1E8" w14:textId="17B025B7" w:rsidR="004C4A05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133BF8A8" w14:textId="1A877DBE" w:rsidR="004C4A05" w:rsidRPr="008B1D5C" w:rsidRDefault="008B1D5C" w:rsidP="008B1D5C">
            <w:pPr>
              <w:pStyle w:val="TableText"/>
              <w:numPr>
                <w:ilvl w:val="0"/>
                <w:numId w:val="11"/>
              </w:numPr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Class Diagram</w:t>
            </w:r>
          </w:p>
        </w:tc>
      </w:tr>
      <w:tr w:rsidR="004C4A05" w:rsidRPr="003557E7" w14:paraId="4DA8E8A8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37D3784E" w:rsidR="008B1D5C" w:rsidRPr="003557E7" w:rsidRDefault="008B1D5C" w:rsidP="008B1D5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0CF6DE03" w14:textId="3FABD545" w:rsidR="004C4A05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02/25/2019</w:t>
            </w:r>
          </w:p>
        </w:tc>
        <w:tc>
          <w:tcPr>
            <w:tcW w:w="1980" w:type="dxa"/>
            <w:vAlign w:val="center"/>
          </w:tcPr>
          <w:p w14:paraId="75AFCE23" w14:textId="1D5CEF56" w:rsidR="004C4A05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466FE4CA" w14:textId="6A51BAD2" w:rsidR="007845AF" w:rsidRPr="003557E7" w:rsidRDefault="008B1D5C" w:rsidP="008B1D5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Class Diagram</w:t>
            </w:r>
          </w:p>
        </w:tc>
      </w:tr>
      <w:tr w:rsidR="007845AF" w:rsidRPr="003557E7" w14:paraId="3ECE22F7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553D86FD" w:rsidR="007845AF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62CB470B" w14:textId="5D0140C9" w:rsidR="007845AF" w:rsidRPr="003557E7" w:rsidRDefault="008B1D5C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2B715720" w14:textId="3574D08E" w:rsidR="007845AF" w:rsidRPr="002757F7" w:rsidRDefault="008B1D5C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36283035" w14:textId="640EB8BB" w:rsidR="007845AF" w:rsidRPr="003557E7" w:rsidRDefault="008B1D5C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Class Diagram</w:t>
            </w:r>
          </w:p>
        </w:tc>
      </w:tr>
      <w:tr w:rsidR="002757F7" w:rsidRPr="003557E7" w14:paraId="482B942D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9A2D22C" w14:textId="5FC68862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7665E15C" w14:textId="7E729680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02/22/2019</w:t>
            </w:r>
          </w:p>
        </w:tc>
        <w:tc>
          <w:tcPr>
            <w:tcW w:w="1980" w:type="dxa"/>
            <w:vAlign w:val="center"/>
          </w:tcPr>
          <w:p w14:paraId="3D837E88" w14:textId="3B892FD1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89A07D6" w14:textId="7FA9EBBA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Object Diagram</w:t>
            </w:r>
          </w:p>
        </w:tc>
      </w:tr>
      <w:tr w:rsidR="002757F7" w:rsidRPr="003557E7" w14:paraId="321ADC1C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700AB0A0" w14:textId="154BDED0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6526E1DC" w14:textId="11192F25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02/25/2019</w:t>
            </w:r>
          </w:p>
        </w:tc>
        <w:tc>
          <w:tcPr>
            <w:tcW w:w="1980" w:type="dxa"/>
            <w:vAlign w:val="center"/>
          </w:tcPr>
          <w:p w14:paraId="1FB398F4" w14:textId="1E731B81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47FF8EEC" w14:textId="2DCFFC72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Object Diagram</w:t>
            </w:r>
          </w:p>
        </w:tc>
      </w:tr>
      <w:tr w:rsidR="002757F7" w:rsidRPr="003557E7" w14:paraId="6FB1802B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E24141" w14:textId="4BB8D5F7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79EE459C" w14:textId="794553C7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44F15A32" w14:textId="6EDCFB5C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A1E18FC" w14:textId="35D62624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Object Diagram</w:t>
            </w:r>
          </w:p>
        </w:tc>
      </w:tr>
      <w:tr w:rsidR="002757F7" w:rsidRPr="003557E7" w14:paraId="6BDB91B8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24D2AEE" w14:textId="312A5D91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4574D19D" w14:textId="2D684EB8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02/24/2019</w:t>
            </w:r>
          </w:p>
        </w:tc>
        <w:tc>
          <w:tcPr>
            <w:tcW w:w="1980" w:type="dxa"/>
            <w:vAlign w:val="center"/>
          </w:tcPr>
          <w:p w14:paraId="2D9A561E" w14:textId="1367BEBD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Solomon</w:t>
            </w:r>
          </w:p>
        </w:tc>
        <w:tc>
          <w:tcPr>
            <w:tcW w:w="4140" w:type="dxa"/>
            <w:vAlign w:val="center"/>
          </w:tcPr>
          <w:p w14:paraId="14E68DD3" w14:textId="4AE502AF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Entity Relationship Diagram (ERD)</w:t>
            </w:r>
          </w:p>
        </w:tc>
      </w:tr>
      <w:tr w:rsidR="002757F7" w:rsidRPr="003557E7" w14:paraId="3C3CF688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1CA91DA6" w14:textId="6F4910EC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1EE33882" w14:textId="692DBBCC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0DFB867B" w14:textId="2063CA15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 w:rsidRPr="002757F7">
              <w:rPr>
                <w:rFonts w:cs="Arial"/>
                <w:sz w:val="18"/>
              </w:rPr>
              <w:t>Gahallon</w:t>
            </w:r>
          </w:p>
        </w:tc>
        <w:tc>
          <w:tcPr>
            <w:tcW w:w="4140" w:type="dxa"/>
            <w:vAlign w:val="center"/>
          </w:tcPr>
          <w:p w14:paraId="0562D974" w14:textId="0380320A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Entity Relationship Diagram (ERD)</w:t>
            </w:r>
          </w:p>
        </w:tc>
      </w:tr>
      <w:tr w:rsidR="002757F7" w:rsidRPr="003557E7" w14:paraId="681D3AEE" w14:textId="77777777" w:rsidTr="008B1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1B07D0B" w14:textId="437A790D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  <w:vAlign w:val="center"/>
          </w:tcPr>
          <w:p w14:paraId="5AB9CC70" w14:textId="1F593366" w:rsidR="002757F7" w:rsidRDefault="002757F7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02/26/2019</w:t>
            </w:r>
          </w:p>
        </w:tc>
        <w:tc>
          <w:tcPr>
            <w:tcW w:w="1980" w:type="dxa"/>
            <w:vAlign w:val="center"/>
          </w:tcPr>
          <w:p w14:paraId="24E4BC6E" w14:textId="40AB7D0F" w:rsidR="002757F7" w:rsidRPr="002757F7" w:rsidRDefault="002757F7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Gahallon and Solomon</w:t>
            </w:r>
          </w:p>
        </w:tc>
        <w:tc>
          <w:tcPr>
            <w:tcW w:w="4140" w:type="dxa"/>
            <w:vAlign w:val="center"/>
          </w:tcPr>
          <w:p w14:paraId="761D9655" w14:textId="0CCC0DB9" w:rsidR="002757F7" w:rsidRDefault="002757F7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 Entity Relationship Diagram (ERD)</w:t>
            </w:r>
          </w:p>
        </w:tc>
      </w:tr>
      <w:tr w:rsidR="006257E0" w:rsidRPr="003557E7" w14:paraId="496B6D6C" w14:textId="77777777" w:rsidTr="008B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3DA8AE9F" w14:textId="2551EE56" w:rsidR="006257E0" w:rsidRDefault="006257E0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0B3FE973" w14:textId="5B95176F" w:rsidR="006257E0" w:rsidRDefault="006257E0" w:rsidP="008B1D5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02/28/2019</w:t>
            </w:r>
          </w:p>
        </w:tc>
        <w:tc>
          <w:tcPr>
            <w:tcW w:w="1980" w:type="dxa"/>
            <w:vAlign w:val="center"/>
          </w:tcPr>
          <w:p w14:paraId="2DEB9288" w14:textId="2FDE126C" w:rsidR="006257E0" w:rsidRDefault="006257E0" w:rsidP="008B1D5C">
            <w:pPr>
              <w:pStyle w:val="TableText"/>
              <w:spacing w:before="20" w:after="6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Solomon</w:t>
            </w:r>
          </w:p>
        </w:tc>
        <w:tc>
          <w:tcPr>
            <w:tcW w:w="4140" w:type="dxa"/>
            <w:vAlign w:val="center"/>
          </w:tcPr>
          <w:p w14:paraId="41613643" w14:textId="66F26BB0" w:rsidR="006257E0" w:rsidRDefault="006257E0" w:rsidP="002757F7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Timing Diagram</w:t>
            </w:r>
          </w:p>
        </w:tc>
      </w:tr>
    </w:tbl>
    <w:p w14:paraId="0520430A" w14:textId="77777777" w:rsidR="007845AF" w:rsidRPr="00BE141E" w:rsidRDefault="007845AF" w:rsidP="007845AF"/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8A7E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8A7E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8A7E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8A7E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8A7E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8A7E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8A7E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70A83299" w14:textId="023F1A83" w:rsidR="00820779" w:rsidRDefault="00820779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5500D37" w14:textId="4F725809" w:rsidR="003A1956" w:rsidRDefault="006257E0" w:rsidP="00820779">
      <w:pPr>
        <w:pStyle w:val="Heading1"/>
        <w:numPr>
          <w:ilvl w:val="0"/>
          <w:numId w:val="0"/>
        </w:numPr>
        <w:spacing w:before="240" w:after="240"/>
      </w:pPr>
      <w:r>
        <w:lastRenderedPageBreak/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6" w:name="_Toc77392558"/>
      <w:r w:rsidRPr="003A1956">
        <w:rPr>
          <w:sz w:val="26"/>
          <w:szCs w:val="26"/>
        </w:rPr>
        <w:t>PROJECT STATUS REPORT TEMPLATE</w:t>
      </w:r>
      <w:bookmarkEnd w:id="16"/>
    </w:p>
    <w:p w14:paraId="3D4CACF3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135F47CB" w:rsidR="009435EB" w:rsidRPr="009435EB" w:rsidRDefault="002757F7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79130CB" w:rsidR="00840033" w:rsidRPr="009435EB" w:rsidRDefault="002757F7" w:rsidP="009435EB">
            <w:pPr>
              <w:spacing w:before="40" w:after="40"/>
            </w:pPr>
            <w:r>
              <w:t>03/01/2019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63524992" w:rsidR="00840033" w:rsidRPr="00A951FF" w:rsidRDefault="002757F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02/22/2019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03/01/2019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7474B197" w:rsidR="009435EB" w:rsidRPr="00C13EAB" w:rsidRDefault="0082077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Class Diagram, ERD and Object Diagram are created and updated during this week.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656C3031" w:rsidR="00F36D60" w:rsidRPr="00C13EAB" w:rsidRDefault="0082077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4325D8DC" w:rsidR="009435EB" w:rsidRPr="00C13EAB" w:rsidRDefault="0082077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403BF8EB" w:rsidR="009435EB" w:rsidRDefault="00820779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1060F3F0" w:rsidR="009435EB" w:rsidRDefault="0082077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4E37ADC3" w:rsidR="009435EB" w:rsidRPr="00C13EAB" w:rsidRDefault="0082077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Entity Relationship Diagram (ERD)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02B64EB6" w:rsidR="009435EB" w:rsidRDefault="00820779" w:rsidP="00CD4105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E8AFD84" w:rsidR="009435EB" w:rsidRDefault="0082077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62DA5560" w:rsidR="009435EB" w:rsidRPr="00C13EAB" w:rsidRDefault="0082077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378214EA" w:rsidR="009435EB" w:rsidRPr="00C13EAB" w:rsidRDefault="0082077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4FFCA70D" w:rsidR="009435EB" w:rsidRDefault="00820779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69F21388" w:rsidR="009435EB" w:rsidRDefault="00820779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3BD19CBC" w:rsidR="009435EB" w:rsidRPr="00C13EAB" w:rsidRDefault="00820779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257E0" w:rsidRPr="00C13EAB" w14:paraId="2C881278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A006CA5" w14:textId="5EE33919" w:rsidR="006257E0" w:rsidRDefault="006257E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1D54A36D" w14:textId="6B92CE6C" w:rsidR="006257E0" w:rsidRDefault="006257E0" w:rsidP="00811B77">
                  <w:pPr>
                    <w:spacing w:before="40" w:after="40"/>
                  </w:pPr>
                  <w:r>
                    <w:t>03/01/2019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530E49E3" w14:textId="7C1C7AF8" w:rsidR="006257E0" w:rsidRDefault="006257E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63579A1" w14:textId="1D2682E1" w:rsidR="006257E0" w:rsidRDefault="006257E0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bookmarkStart w:id="18" w:name="_GoBack"/>
                  <w:bookmarkEnd w:id="18"/>
                </w:p>
              </w:tc>
            </w:tr>
          </w:tbl>
          <w:p w14:paraId="414E1658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04C9721" w14:textId="38F71FA5" w:rsidR="00820779" w:rsidRDefault="00820779" w:rsidP="003A1956">
      <w:pPr>
        <w:spacing w:before="240" w:after="240"/>
        <w:jc w:val="center"/>
      </w:pPr>
    </w:p>
    <w:p w14:paraId="44E46A61" w14:textId="77777777" w:rsidR="00820779" w:rsidRDefault="00820779" w:rsidP="003A1956">
      <w:pPr>
        <w:spacing w:before="240" w:after="240"/>
        <w:jc w:val="center"/>
      </w:pPr>
    </w:p>
    <w:p w14:paraId="52AA54D1" w14:textId="77777777" w:rsidR="00820779" w:rsidRDefault="00820779" w:rsidP="003A1956">
      <w:pPr>
        <w:spacing w:before="240" w:after="240"/>
        <w:jc w:val="center"/>
      </w:pPr>
    </w:p>
    <w:p w14:paraId="60349763" w14:textId="77777777" w:rsidR="00820779" w:rsidRDefault="00820779" w:rsidP="003A1956">
      <w:pPr>
        <w:spacing w:before="240" w:after="240"/>
        <w:jc w:val="center"/>
      </w:pPr>
    </w:p>
    <w:p w14:paraId="16334FED" w14:textId="77777777" w:rsidR="00820779" w:rsidRDefault="00820779" w:rsidP="003A1956">
      <w:pPr>
        <w:spacing w:before="240" w:after="240"/>
        <w:jc w:val="center"/>
      </w:pPr>
    </w:p>
    <w:p w14:paraId="638125AD" w14:textId="77777777" w:rsidR="00820779" w:rsidRDefault="00820779" w:rsidP="003A1956">
      <w:pPr>
        <w:spacing w:before="240" w:after="240"/>
        <w:jc w:val="center"/>
      </w:pPr>
    </w:p>
    <w:p w14:paraId="51ECF7D8" w14:textId="77777777" w:rsidR="00820779" w:rsidRDefault="00820779" w:rsidP="003A1956">
      <w:pPr>
        <w:spacing w:before="240" w:after="240"/>
        <w:jc w:val="center"/>
      </w:pPr>
    </w:p>
    <w:p w14:paraId="40306482" w14:textId="77777777" w:rsidR="00820779" w:rsidRDefault="00820779" w:rsidP="003A1956">
      <w:pPr>
        <w:spacing w:before="240" w:after="240"/>
        <w:jc w:val="center"/>
      </w:pPr>
    </w:p>
    <w:p w14:paraId="7E0B052C" w14:textId="77777777" w:rsidR="00820779" w:rsidRDefault="00820779" w:rsidP="003A1956">
      <w:pPr>
        <w:spacing w:before="240" w:after="240"/>
        <w:jc w:val="center"/>
      </w:pPr>
    </w:p>
    <w:p w14:paraId="2DA72D5C" w14:textId="77777777" w:rsidR="00820779" w:rsidRDefault="00820779" w:rsidP="003A1956">
      <w:pPr>
        <w:spacing w:before="240" w:after="240"/>
        <w:jc w:val="center"/>
      </w:pPr>
    </w:p>
    <w:p w14:paraId="431EC9AD" w14:textId="07D26631" w:rsidR="003A1956" w:rsidRDefault="006257E0" w:rsidP="003A1956">
      <w:pPr>
        <w:spacing w:before="240" w:after="240"/>
        <w:jc w:val="center"/>
      </w:pPr>
      <w:r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27953323"/>
      <w:bookmarkStart w:id="20" w:name="_Toc67755745"/>
      <w:bookmarkStart w:id="2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2" w:name="_Toc527953324"/>
      <w:bookmarkEnd w:id="19"/>
      <w:r w:rsidR="00E37DB8" w:rsidRPr="00A951FF">
        <w:rPr>
          <w:sz w:val="26"/>
          <w:szCs w:val="26"/>
        </w:rPr>
        <w:t>PPROVALS</w:t>
      </w:r>
      <w:bookmarkEnd w:id="20"/>
      <w:bookmarkEnd w:id="21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>Jamie Therese Gahallon</w:t>
      </w:r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77777777" w:rsidR="008E1BD5" w:rsidRDefault="008E1BD5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094BD793" w14:textId="3C60AB51" w:rsidR="008E1BD5" w:rsidRPr="00E37DB8" w:rsidRDefault="006257E0" w:rsidP="00820779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p w14:paraId="3D99D907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67755746"/>
      <w:bookmarkStart w:id="24" w:name="_Toc77392562"/>
      <w:r w:rsidRPr="00A951FF">
        <w:rPr>
          <w:sz w:val="26"/>
          <w:szCs w:val="26"/>
        </w:rPr>
        <w:t>APPENDICES</w:t>
      </w:r>
      <w:bookmarkEnd w:id="22"/>
      <w:bookmarkEnd w:id="23"/>
      <w:bookmarkEnd w:id="24"/>
    </w:p>
    <w:p w14:paraId="5227A4FA" w14:textId="77777777" w:rsidR="00C27667" w:rsidRDefault="00D7046C" w:rsidP="003A1956">
      <w:pPr>
        <w:pStyle w:val="Heading2"/>
        <w:spacing w:before="480" w:after="240"/>
      </w:pPr>
      <w:bookmarkStart w:id="25" w:name="_Toc67755747"/>
      <w:bookmarkStart w:id="26" w:name="_Toc77392563"/>
      <w:r>
        <w:t>Document Guidelines</w:t>
      </w:r>
      <w:bookmarkEnd w:id="25"/>
      <w:bookmarkEnd w:id="26"/>
    </w:p>
    <w:p w14:paraId="55F0F6F1" w14:textId="77777777" w:rsidR="00160B81" w:rsidRPr="003A1956" w:rsidRDefault="00160B81" w:rsidP="00160B81">
      <w:pPr>
        <w:ind w:left="590"/>
        <w:rPr>
          <w:rFonts w:cs="Arial"/>
        </w:rPr>
      </w:pPr>
      <w:bookmarkStart w:id="27" w:name="Omitted"/>
      <w:bookmarkStart w:id="28" w:name="_Project_Charter_Document_Sections_O"/>
      <w:bookmarkStart w:id="29" w:name="_Project_Quality_Plan_Sections_Omitt"/>
      <w:bookmarkStart w:id="30" w:name="_Toc527953329"/>
      <w:bookmarkStart w:id="31" w:name="_Toc67755752"/>
      <w:bookmarkEnd w:id="27"/>
      <w:bookmarkEnd w:id="28"/>
      <w:bookmarkEnd w:id="29"/>
    </w:p>
    <w:p w14:paraId="183E5983" w14:textId="77777777" w:rsidR="002D5392" w:rsidRDefault="00C27667" w:rsidP="003A1956">
      <w:pPr>
        <w:pStyle w:val="Heading2"/>
        <w:spacing w:before="480" w:after="240"/>
      </w:pPr>
      <w:bookmarkStart w:id="3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0"/>
      <w:bookmarkEnd w:id="31"/>
      <w:bookmarkEnd w:id="32"/>
    </w:p>
    <w:p w14:paraId="2AFCC7E3" w14:textId="77777777" w:rsidR="00160B81" w:rsidRPr="003A1956" w:rsidRDefault="00160B81" w:rsidP="00160B81">
      <w:pPr>
        <w:ind w:left="590"/>
        <w:rPr>
          <w:rFonts w:cs="Arial"/>
        </w:rPr>
      </w:pPr>
    </w:p>
    <w:p w14:paraId="3E8D2C60" w14:textId="77777777" w:rsidR="003A1956" w:rsidRDefault="006257E0" w:rsidP="003A1956">
      <w:pPr>
        <w:spacing w:before="240" w:after="240"/>
        <w:jc w:val="center"/>
      </w:pPr>
      <w:r>
        <w:pict w14:anchorId="14AA5C31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F4AFB" w14:textId="77777777" w:rsidR="008A7EC8" w:rsidRDefault="008A7EC8">
      <w:r>
        <w:separator/>
      </w:r>
    </w:p>
  </w:endnote>
  <w:endnote w:type="continuationSeparator" w:id="0">
    <w:p w14:paraId="6E972CEC" w14:textId="77777777" w:rsidR="008A7EC8" w:rsidRDefault="008A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5221EA64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257E0">
      <w:rPr>
        <w:noProof/>
        <w:sz w:val="18"/>
        <w:szCs w:val="18"/>
      </w:rPr>
      <w:t>3/1/2019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5294B" w14:textId="77777777" w:rsidR="008A7EC8" w:rsidRDefault="008A7EC8">
      <w:r>
        <w:separator/>
      </w:r>
    </w:p>
  </w:footnote>
  <w:footnote w:type="continuationSeparator" w:id="0">
    <w:p w14:paraId="59485ACE" w14:textId="77777777" w:rsidR="008A7EC8" w:rsidRDefault="008A7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F7A19"/>
    <w:multiLevelType w:val="hybridMultilevel"/>
    <w:tmpl w:val="C302A06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C7826B7"/>
    <w:multiLevelType w:val="hybridMultilevel"/>
    <w:tmpl w:val="D1FEA81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B3C958A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57F7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57E0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779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A7EC8"/>
    <w:rsid w:val="008B1D5C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84AE4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3</cp:revision>
  <cp:lastPrinted>2004-07-12T06:29:00Z</cp:lastPrinted>
  <dcterms:created xsi:type="dcterms:W3CDTF">2019-02-28T04:32:00Z</dcterms:created>
  <dcterms:modified xsi:type="dcterms:W3CDTF">2019-03-01T02:17:00Z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
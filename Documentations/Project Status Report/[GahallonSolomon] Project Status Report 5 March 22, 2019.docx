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7812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EC41B5" wp14:editId="2AA186A3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214E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721E9436" w14:textId="77777777" w:rsidR="00AC1680" w:rsidRDefault="003C3093" w:rsidP="00AC1680">
      <w:pPr>
        <w:spacing w:before="120" w:after="120"/>
        <w:jc w:val="center"/>
      </w:pPr>
      <w:r>
        <w:pict w14:anchorId="11B6D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1A28C485" w14:textId="1257348F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6870F3" w:rsidRPr="006870F3">
        <w:rPr>
          <w:rFonts w:cs="Arial"/>
          <w:sz w:val="22"/>
          <w:szCs w:val="22"/>
        </w:rPr>
        <w:t xml:space="preserve"> Project LYF</w:t>
      </w:r>
      <w:r w:rsidRPr="00F94D33">
        <w:rPr>
          <w:rFonts w:cs="Arial"/>
          <w:sz w:val="22"/>
          <w:szCs w:val="22"/>
        </w:rPr>
        <w:tab/>
      </w:r>
    </w:p>
    <w:p w14:paraId="2907E12F" w14:textId="638673F4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6870F3" w:rsidRPr="006870F3">
        <w:rPr>
          <w:rFonts w:cs="Arial"/>
          <w:sz w:val="22"/>
          <w:szCs w:val="22"/>
        </w:rPr>
        <w:t xml:space="preserve"> SoCIT</w:t>
      </w:r>
      <w:r w:rsidRPr="00F94D33">
        <w:rPr>
          <w:rFonts w:cs="Arial"/>
          <w:sz w:val="22"/>
          <w:szCs w:val="22"/>
        </w:rPr>
        <w:tab/>
      </w:r>
    </w:p>
    <w:p w14:paraId="2E568AC3" w14:textId="59190AB8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6870F3">
        <w:rPr>
          <w:rFonts w:cs="Arial"/>
          <w:sz w:val="22"/>
          <w:szCs w:val="22"/>
        </w:rPr>
        <w:t xml:space="preserve"> </w:t>
      </w:r>
      <w:r w:rsidR="006870F3" w:rsidRPr="006870F3">
        <w:rPr>
          <w:rFonts w:cs="Arial"/>
          <w:sz w:val="22"/>
          <w:szCs w:val="22"/>
        </w:rPr>
        <w:t>Structured System Analysis and Design 1</w:t>
      </w:r>
      <w:r w:rsidRPr="006870F3">
        <w:rPr>
          <w:rFonts w:cs="Arial"/>
          <w:sz w:val="22"/>
          <w:szCs w:val="22"/>
        </w:rPr>
        <w:tab/>
      </w:r>
    </w:p>
    <w:p w14:paraId="491627A4" w14:textId="4F6ECBFE" w:rsidR="00AC1680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proofErr w:type="spellStart"/>
      <w:r w:rsidR="001E0ED1">
        <w:rPr>
          <w:rFonts w:cs="Arial"/>
        </w:rPr>
        <w:t>Communcation</w:t>
      </w:r>
      <w:proofErr w:type="spellEnd"/>
      <w:r w:rsidR="001E0ED1">
        <w:rPr>
          <w:rFonts w:cs="Arial"/>
        </w:rPr>
        <w:t xml:space="preserve"> Diagram and Prototype</w:t>
      </w:r>
    </w:p>
    <w:p w14:paraId="3ED8BAD2" w14:textId="77777777" w:rsidR="001E0ED1" w:rsidRPr="00F94D33" w:rsidRDefault="001E0ED1" w:rsidP="001E0ED1">
      <w:pPr>
        <w:tabs>
          <w:tab w:val="left" w:pos="1980"/>
        </w:tabs>
        <w:spacing w:before="120"/>
        <w:rPr>
          <w:rFonts w:cs="Arial"/>
        </w:rPr>
      </w:pPr>
    </w:p>
    <w:p w14:paraId="71FB9F62" w14:textId="77777777" w:rsidR="00AC1680" w:rsidRDefault="003C3093" w:rsidP="00AC1680">
      <w:pPr>
        <w:spacing w:before="240" w:after="240"/>
        <w:jc w:val="center"/>
      </w:pPr>
      <w:r>
        <w:pict w14:anchorId="2DB3E782">
          <v:shape id="_x0000_i1026" type="#_x0000_t75" style="width:6in;height:7.2pt" o:hrpct="0" o:hralign="center" o:hr="t">
            <v:imagedata r:id="rId8" o:title="BD10290_"/>
          </v:shape>
        </w:pict>
      </w:r>
    </w:p>
    <w:p w14:paraId="5D1E6684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0AA3726A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24FAFC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617D06A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6870F3" w:rsidRPr="003557E7" w14:paraId="7F9E5E4E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3D752203" w14:textId="4229F779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Jamie Therese </w:t>
            </w: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51A69B3D" w14:textId="5F07AE07" w:rsidR="006870F3" w:rsidRPr="003557E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Project Manager, System Analyst, Project Researcher and Documenter</w:t>
            </w:r>
          </w:p>
        </w:tc>
      </w:tr>
      <w:tr w:rsidR="006870F3" w:rsidRPr="003557E7" w14:paraId="75A96BF5" w14:textId="77777777" w:rsidTr="00F40984"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706685DC" w14:textId="7F9F8FD5" w:rsidR="006870F3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David Solomon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  <w:vAlign w:val="center"/>
          </w:tcPr>
          <w:p w14:paraId="282A3113" w14:textId="275DEC12" w:rsidR="006870F3" w:rsidRPr="004777D7" w:rsidRDefault="006870F3" w:rsidP="006870F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4777D7">
              <w:rPr>
                <w:rFonts w:cs="Arial"/>
                <w:sz w:val="20"/>
              </w:rPr>
              <w:t>System Analyst, Project Researcher and Documenter</w:t>
            </w:r>
          </w:p>
        </w:tc>
      </w:tr>
    </w:tbl>
    <w:p w14:paraId="0AF7CBB3" w14:textId="77777777" w:rsidR="004C4A05" w:rsidRPr="004656E5" w:rsidRDefault="004C4A05"/>
    <w:p w14:paraId="5F4E577C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7269C2F9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260" w:type="dxa"/>
            <w:shd w:val="clear" w:color="auto" w:fill="D9D9D9"/>
          </w:tcPr>
          <w:p w14:paraId="5B7F187F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35DBA1E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45DF8FC9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2C9BDC93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7EBF016C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5E69C6E9" w14:textId="25A0F46B" w:rsidR="004C4A05" w:rsidRPr="003557E7" w:rsidRDefault="00BE141E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5D67B2">
              <w:rPr>
                <w:rFonts w:cs="Arial"/>
                <w:sz w:val="20"/>
              </w:rPr>
              <w:t>0</w:t>
            </w:r>
          </w:p>
        </w:tc>
        <w:tc>
          <w:tcPr>
            <w:tcW w:w="1260" w:type="dxa"/>
            <w:vAlign w:val="center"/>
          </w:tcPr>
          <w:p w14:paraId="1B00CD9C" w14:textId="0D06560E" w:rsidR="004C4A05" w:rsidRPr="003557E7" w:rsidRDefault="001E0ED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</w:t>
            </w:r>
            <w:r w:rsidR="00F67E94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</w:rPr>
              <w:t>19</w:t>
            </w:r>
            <w:r w:rsidR="00F67E94">
              <w:rPr>
                <w:rFonts w:cs="Arial"/>
                <w:sz w:val="20"/>
              </w:rPr>
              <w:t>/2019</w:t>
            </w:r>
          </w:p>
        </w:tc>
        <w:tc>
          <w:tcPr>
            <w:tcW w:w="1980" w:type="dxa"/>
            <w:vAlign w:val="center"/>
          </w:tcPr>
          <w:p w14:paraId="08DCA1E8" w14:textId="5D1632C8" w:rsidR="004C4A05" w:rsidRPr="003557E7" w:rsidRDefault="00F67E94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140" w:type="dxa"/>
            <w:vAlign w:val="center"/>
          </w:tcPr>
          <w:p w14:paraId="133BF8A8" w14:textId="4CC5A9F6" w:rsidR="004C4A05" w:rsidRPr="003557E7" w:rsidRDefault="00016825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 Created</w:t>
            </w:r>
          </w:p>
        </w:tc>
      </w:tr>
      <w:tr w:rsidR="002A36D8" w:rsidRPr="003557E7" w14:paraId="4B520883" w14:textId="77777777" w:rsidTr="00F6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1260" w:type="dxa"/>
            <w:vAlign w:val="center"/>
          </w:tcPr>
          <w:p w14:paraId="1CFE2A4B" w14:textId="4D7F66E1" w:rsidR="002A36D8" w:rsidRPr="003557E7" w:rsidRDefault="001E0ED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0.1</w:t>
            </w:r>
          </w:p>
        </w:tc>
        <w:tc>
          <w:tcPr>
            <w:tcW w:w="1260" w:type="dxa"/>
            <w:vAlign w:val="center"/>
          </w:tcPr>
          <w:p w14:paraId="5DA9356B" w14:textId="041556F4" w:rsidR="002A36D8" w:rsidRDefault="001E0ED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03/11/2019</w:t>
            </w:r>
          </w:p>
        </w:tc>
        <w:tc>
          <w:tcPr>
            <w:tcW w:w="1980" w:type="dxa"/>
            <w:vAlign w:val="center"/>
          </w:tcPr>
          <w:p w14:paraId="3F733039" w14:textId="00E739A1" w:rsidR="002A36D8" w:rsidRDefault="001E0ED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Gahallon</w:t>
            </w:r>
            <w:proofErr w:type="spellEnd"/>
          </w:p>
        </w:tc>
        <w:tc>
          <w:tcPr>
            <w:tcW w:w="4140" w:type="dxa"/>
            <w:vAlign w:val="center"/>
          </w:tcPr>
          <w:p w14:paraId="410DD931" w14:textId="7B1E1951" w:rsidR="002A36D8" w:rsidRDefault="001E0ED1" w:rsidP="005D67B2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Prototype (Web) Started</w:t>
            </w:r>
          </w:p>
        </w:tc>
      </w:tr>
      <w:tr w:rsidR="004C4A05" w:rsidRPr="003557E7" w14:paraId="4DA8E8A8" w14:textId="77777777" w:rsidTr="00F67E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  <w:jc w:val="center"/>
        </w:trPr>
        <w:tc>
          <w:tcPr>
            <w:tcW w:w="1260" w:type="dxa"/>
            <w:vAlign w:val="center"/>
          </w:tcPr>
          <w:p w14:paraId="00A67583" w14:textId="31650150" w:rsidR="004C4A05" w:rsidRPr="003557E7" w:rsidRDefault="001E0ED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0.1</w:t>
            </w:r>
          </w:p>
        </w:tc>
        <w:tc>
          <w:tcPr>
            <w:tcW w:w="1260" w:type="dxa"/>
            <w:vAlign w:val="center"/>
          </w:tcPr>
          <w:p w14:paraId="0CF6DE03" w14:textId="1AC486DB" w:rsidR="004C4A05" w:rsidRPr="003557E7" w:rsidRDefault="001E0ED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03/11/2019</w:t>
            </w:r>
          </w:p>
        </w:tc>
        <w:tc>
          <w:tcPr>
            <w:tcW w:w="1980" w:type="dxa"/>
            <w:vAlign w:val="center"/>
          </w:tcPr>
          <w:p w14:paraId="75AFCE23" w14:textId="6E248409" w:rsidR="004C4A05" w:rsidRPr="003557E7" w:rsidRDefault="001E0ED1" w:rsidP="00F67E94">
            <w:pPr>
              <w:pStyle w:val="TableText"/>
              <w:spacing w:before="20" w:after="6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Solomon</w:t>
            </w:r>
          </w:p>
        </w:tc>
        <w:tc>
          <w:tcPr>
            <w:tcW w:w="4140" w:type="dxa"/>
            <w:vAlign w:val="center"/>
          </w:tcPr>
          <w:p w14:paraId="466FE4CA" w14:textId="255223F5" w:rsidR="007845AF" w:rsidRPr="003557E7" w:rsidRDefault="001E0ED1" w:rsidP="00F67E94">
            <w:pPr>
              <w:pStyle w:val="TableText"/>
              <w:spacing w:before="20" w:after="60"/>
              <w:ind w:left="252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Prototype (Mobile App) Started</w:t>
            </w:r>
          </w:p>
        </w:tc>
      </w:tr>
    </w:tbl>
    <w:p w14:paraId="0520430A" w14:textId="77777777" w:rsidR="007845AF" w:rsidRPr="00BE141E" w:rsidRDefault="007845AF" w:rsidP="00F67E94">
      <w:pPr>
        <w:jc w:val="center"/>
      </w:pPr>
    </w:p>
    <w:p w14:paraId="41B879ED" w14:textId="77777777" w:rsidR="007845AF" w:rsidRDefault="007845AF" w:rsidP="007845AF"/>
    <w:p w14:paraId="5D2A41C7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392A507A" w14:textId="77777777"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14:paraId="275E225A" w14:textId="77777777"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61589BDA" w14:textId="77777777" w:rsidR="00080D2B" w:rsidRDefault="0091118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1F5FED23" w14:textId="77777777" w:rsidR="00080D2B" w:rsidRDefault="0091118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3E19239E" w14:textId="77777777" w:rsidR="00080D2B" w:rsidRDefault="0091118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5783E4F" w14:textId="77777777" w:rsidR="00080D2B" w:rsidRDefault="0091118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0FB5BB4" w14:textId="77777777" w:rsidR="00080D2B" w:rsidRDefault="0091118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14:paraId="55F9DDA8" w14:textId="77777777" w:rsidR="00080D2B" w:rsidRDefault="0091118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6DB96AFE" w14:textId="77777777" w:rsidR="00080D2B" w:rsidRDefault="0091118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14:paraId="7D4A80DD" w14:textId="77777777" w:rsidR="008E60A4" w:rsidRDefault="0075452A">
      <w:r>
        <w:rPr>
          <w:rFonts w:cs="Arial"/>
          <w:b/>
          <w:bCs/>
          <w:caps/>
        </w:rPr>
        <w:fldChar w:fldCharType="end"/>
      </w:r>
    </w:p>
    <w:p w14:paraId="2E3EA263" w14:textId="77777777"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14:paraId="35500D37" w14:textId="77777777" w:rsidR="003A1956" w:rsidRDefault="003C3093" w:rsidP="003A1956">
      <w:pPr>
        <w:spacing w:before="240" w:after="240"/>
        <w:jc w:val="center"/>
      </w:pPr>
      <w:r>
        <w:pict w14:anchorId="69C53161">
          <v:shape id="_x0000_i1027" type="#_x0000_t75" style="width:6in;height:7.2pt" o:hrpct="0" o:hralign="center" o:hr="t">
            <v:imagedata r:id="rId8" o:title="BD10290_"/>
          </v:shape>
        </w:pict>
      </w:r>
    </w:p>
    <w:p w14:paraId="5B17C91A" w14:textId="77777777"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14:paraId="03E62C84" w14:textId="0B1E79BB" w:rsidR="001E0ED1" w:rsidRPr="001E0ED1" w:rsidRDefault="005C6B99" w:rsidP="001E0ED1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14:paraId="3D4CACF3" w14:textId="77777777"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5AB162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193B5C7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206A075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62197584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05BE3035" w14:textId="5B47DDB1" w:rsidR="009435EB" w:rsidRPr="009435EB" w:rsidRDefault="008162A1" w:rsidP="009435EB">
            <w:pPr>
              <w:spacing w:before="40" w:after="40"/>
            </w:pPr>
            <w:r>
              <w:t>John David L. Solomon</w:t>
            </w:r>
          </w:p>
        </w:tc>
        <w:tc>
          <w:tcPr>
            <w:tcW w:w="2680" w:type="dxa"/>
            <w:vAlign w:val="top"/>
          </w:tcPr>
          <w:p w14:paraId="6C4C2044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3F7EC7B1" w14:textId="273F5ACD" w:rsidR="00840033" w:rsidRPr="009435EB" w:rsidRDefault="008162A1" w:rsidP="009435EB">
            <w:pPr>
              <w:spacing w:before="40" w:after="40"/>
            </w:pPr>
            <w:r>
              <w:t>02/15/2019</w:t>
            </w:r>
          </w:p>
        </w:tc>
        <w:tc>
          <w:tcPr>
            <w:tcW w:w="3020" w:type="dxa"/>
            <w:vAlign w:val="top"/>
          </w:tcPr>
          <w:p w14:paraId="7DBF95DB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39E4FA7B" w14:textId="7E63F837" w:rsidR="00840033" w:rsidRPr="00A951FF" w:rsidRDefault="008162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</w:t>
            </w:r>
            <w:r w:rsidR="001E0ED1">
              <w:t>3</w:t>
            </w:r>
            <w:r>
              <w:t>/</w:t>
            </w:r>
            <w:r w:rsidR="001E0ED1">
              <w:t>11</w:t>
            </w:r>
            <w:r>
              <w:t>/19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</w:t>
            </w:r>
            <w:r w:rsidR="001E0ED1">
              <w:t>3</w:t>
            </w:r>
            <w:r>
              <w:t>/</w:t>
            </w:r>
            <w:r w:rsidR="001E0ED1">
              <w:t>22</w:t>
            </w:r>
            <w:r>
              <w:t>/19</w:t>
            </w:r>
          </w:p>
        </w:tc>
      </w:tr>
      <w:tr w:rsidR="009435EB" w:rsidRPr="00C13EAB" w14:paraId="351A3C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1EA87976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40486A13" w14:textId="71791C9C" w:rsidR="008162A1" w:rsidRPr="00C13EAB" w:rsidRDefault="001E0ED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Created Communication Diagrams and started the prototype.</w:t>
            </w:r>
          </w:p>
        </w:tc>
      </w:tr>
      <w:tr w:rsidR="00F36D60" w:rsidRPr="00C13EAB" w14:paraId="069A57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4A8881A2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71E20302" w14:textId="4DD927AD" w:rsidR="00F36D60" w:rsidRPr="00C13EAB" w:rsidRDefault="008162A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-</w:t>
            </w:r>
          </w:p>
        </w:tc>
      </w:tr>
      <w:tr w:rsidR="00F36D60" w:rsidRPr="00C13EAB" w14:paraId="6BBBFE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6A26C828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284C1E23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6CD99652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7268C84A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38D8AC8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6B5EA0CF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536B961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0B2CDECA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5F73029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169DEB9" w14:textId="6832F37A" w:rsidR="009435EB" w:rsidRPr="00C13EAB" w:rsidRDefault="001E0ED1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14:paraId="35924E67" w14:textId="7CBFD091" w:rsidR="009435EB" w:rsidRDefault="008162A1" w:rsidP="001E0ED1">
                  <w:pPr>
                    <w:spacing w:before="40" w:after="40"/>
                    <w:jc w:val="center"/>
                  </w:pPr>
                  <w:r>
                    <w:t>0</w:t>
                  </w:r>
                  <w:r w:rsidR="001E0ED1">
                    <w:t>3</w:t>
                  </w:r>
                  <w:r>
                    <w:t>/</w:t>
                  </w:r>
                  <w:r w:rsidR="001E0ED1">
                    <w:t>22</w:t>
                  </w:r>
                  <w: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48D68E2C" w14:textId="4F22E791" w:rsidR="009435EB" w:rsidRDefault="008162A1" w:rsidP="001E0ED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A191622" w14:textId="77777777" w:rsidR="009435EB" w:rsidRPr="00C13EAB" w:rsidRDefault="005F7DD6" w:rsidP="001E0ED1">
                  <w:pPr>
                    <w:spacing w:before="40" w:after="40"/>
                    <w:jc w:val="center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67BA996D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5A3879A8" w14:textId="68F58B65" w:rsidR="009435EB" w:rsidRPr="00C13EAB" w:rsidRDefault="001E0ED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 (Web)</w:t>
                  </w:r>
                </w:p>
              </w:tc>
              <w:tc>
                <w:tcPr>
                  <w:tcW w:w="1250" w:type="dxa"/>
                  <w:vAlign w:val="top"/>
                </w:tcPr>
                <w:p w14:paraId="43A01173" w14:textId="4F60155C" w:rsidR="009435EB" w:rsidRDefault="001E0ED1" w:rsidP="001E0ED1">
                  <w:pPr>
                    <w:spacing w:before="40" w:after="40"/>
                    <w:jc w:val="center"/>
                  </w:pPr>
                  <w:r>
                    <w:t>-</w:t>
                  </w:r>
                </w:p>
              </w:tc>
              <w:tc>
                <w:tcPr>
                  <w:tcW w:w="1606" w:type="dxa"/>
                  <w:vAlign w:val="top"/>
                </w:tcPr>
                <w:p w14:paraId="6ECA466F" w14:textId="5BB8F778" w:rsidR="009435EB" w:rsidRDefault="001E0ED1" w:rsidP="001E0ED1">
                  <w:pPr>
                    <w:spacing w:before="40" w:after="40"/>
                    <w:jc w:val="center"/>
                  </w:pPr>
                  <w:r>
                    <w:t>-</w:t>
                  </w:r>
                </w:p>
              </w:tc>
              <w:tc>
                <w:tcPr>
                  <w:tcW w:w="2557" w:type="dxa"/>
                  <w:vAlign w:val="top"/>
                </w:tcPr>
                <w:p w14:paraId="60FD1279" w14:textId="5D504E62" w:rsidR="009435EB" w:rsidRPr="00C13EAB" w:rsidRDefault="001E0ED1" w:rsidP="001E0ED1">
                  <w:pPr>
                    <w:spacing w:before="40" w:after="40"/>
                    <w:jc w:val="center"/>
                  </w:pPr>
                  <w:r>
                    <w:t>-</w:t>
                  </w:r>
                </w:p>
              </w:tc>
            </w:tr>
            <w:tr w:rsidR="009435EB" w:rsidRPr="00C13EAB" w14:paraId="22E2863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C9CD2E5" w14:textId="3DE1B708" w:rsidR="009435EB" w:rsidRPr="00C13EAB" w:rsidRDefault="001E0ED1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 (Mobile App)</w:t>
                  </w:r>
                </w:p>
              </w:tc>
              <w:tc>
                <w:tcPr>
                  <w:tcW w:w="1250" w:type="dxa"/>
                  <w:vAlign w:val="top"/>
                </w:tcPr>
                <w:p w14:paraId="27539567" w14:textId="53F05B22" w:rsidR="009435EB" w:rsidRDefault="001E0ED1" w:rsidP="001E0ED1">
                  <w:pPr>
                    <w:spacing w:before="40" w:after="40"/>
                    <w:jc w:val="center"/>
                  </w:pPr>
                  <w:r>
                    <w:t>-</w:t>
                  </w:r>
                </w:p>
              </w:tc>
              <w:tc>
                <w:tcPr>
                  <w:tcW w:w="1606" w:type="dxa"/>
                  <w:vAlign w:val="top"/>
                </w:tcPr>
                <w:p w14:paraId="4C974DC9" w14:textId="678BE113" w:rsidR="009435EB" w:rsidRDefault="001E0ED1" w:rsidP="001E0ED1">
                  <w:pPr>
                    <w:spacing w:before="40" w:after="40"/>
                    <w:jc w:val="center"/>
                  </w:pPr>
                  <w:r>
                    <w:t>-</w:t>
                  </w:r>
                </w:p>
              </w:tc>
              <w:tc>
                <w:tcPr>
                  <w:tcW w:w="2557" w:type="dxa"/>
                  <w:vAlign w:val="top"/>
                </w:tcPr>
                <w:p w14:paraId="638FE8CA" w14:textId="4CBB4555" w:rsidR="009435EB" w:rsidRPr="00C13EAB" w:rsidRDefault="001E0ED1" w:rsidP="001E0ED1">
                  <w:pPr>
                    <w:spacing w:before="40" w:after="40"/>
                    <w:jc w:val="center"/>
                  </w:pPr>
                  <w:r>
                    <w:t>-</w:t>
                  </w:r>
                </w:p>
              </w:tc>
            </w:tr>
          </w:tbl>
          <w:p w14:paraId="0D627365" w14:textId="77777777" w:rsid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  <w:p w14:paraId="162F94E3" w14:textId="77777777" w:rsidR="008162A1" w:rsidRDefault="008162A1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  <w:p w14:paraId="414E1658" w14:textId="14F1AABB" w:rsidR="008162A1" w:rsidRPr="00C13EAB" w:rsidRDefault="008162A1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</w:tbl>
    <w:p w14:paraId="2ACF47B5" w14:textId="77777777" w:rsidR="001E0ED1" w:rsidRDefault="001E0ED1" w:rsidP="003A1956">
      <w:pPr>
        <w:spacing w:before="240" w:after="240"/>
        <w:jc w:val="center"/>
      </w:pPr>
    </w:p>
    <w:p w14:paraId="03645CEE" w14:textId="77777777" w:rsidR="001E0ED1" w:rsidRDefault="001E0ED1" w:rsidP="003A1956">
      <w:pPr>
        <w:spacing w:before="240" w:after="240"/>
        <w:jc w:val="center"/>
      </w:pPr>
    </w:p>
    <w:p w14:paraId="1114B92C" w14:textId="77777777" w:rsidR="001E0ED1" w:rsidRDefault="001E0ED1" w:rsidP="003A1956">
      <w:pPr>
        <w:spacing w:before="240" w:after="240"/>
        <w:jc w:val="center"/>
      </w:pPr>
    </w:p>
    <w:p w14:paraId="09F7CDBC" w14:textId="77777777" w:rsidR="001E0ED1" w:rsidRDefault="001E0ED1" w:rsidP="003A1956">
      <w:pPr>
        <w:spacing w:before="240" w:after="240"/>
        <w:jc w:val="center"/>
      </w:pPr>
    </w:p>
    <w:p w14:paraId="431EC9AD" w14:textId="631078D1" w:rsidR="003A1956" w:rsidRDefault="003C3093" w:rsidP="003A1956">
      <w:pPr>
        <w:spacing w:before="240" w:after="240"/>
        <w:jc w:val="center"/>
      </w:pPr>
      <w:r>
        <w:pict w14:anchorId="4D043732">
          <v:shape id="_x0000_i1028" type="#_x0000_t75" style="width:6in;height:7.2pt" o:hrpct="0" o:hralign="center" o:hr="t">
            <v:imagedata r:id="rId8" o:title="BD10290_"/>
          </v:shape>
        </w:pict>
      </w:r>
    </w:p>
    <w:p w14:paraId="0F2BD25C" w14:textId="39E48D9D" w:rsidR="008E1BD5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2" w:name="_Toc527953323"/>
      <w:bookmarkStart w:id="23" w:name="_Toc67755745"/>
      <w:bookmarkStart w:id="24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5" w:name="_Toc527953324"/>
      <w:bookmarkEnd w:id="22"/>
      <w:r w:rsidR="00E37DB8" w:rsidRPr="00A951FF">
        <w:rPr>
          <w:sz w:val="26"/>
          <w:szCs w:val="26"/>
        </w:rPr>
        <w:t>PPROVALS</w:t>
      </w:r>
      <w:bookmarkEnd w:id="23"/>
      <w:bookmarkEnd w:id="24"/>
    </w:p>
    <w:p w14:paraId="101993CF" w14:textId="7F4B5C4F" w:rsidR="001E0ED1" w:rsidRDefault="001E0ED1" w:rsidP="001E0ED1"/>
    <w:p w14:paraId="0921375E" w14:textId="77777777" w:rsidR="001E0ED1" w:rsidRPr="001E0ED1" w:rsidRDefault="001E0ED1" w:rsidP="001E0ED1"/>
    <w:p w14:paraId="1F31C51A" w14:textId="06269172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870F3" w:rsidRPr="006870F3">
        <w:rPr>
          <w:u w:val="single"/>
        </w:rPr>
        <w:t xml:space="preserve">Jamie Therese </w:t>
      </w:r>
      <w:proofErr w:type="spellStart"/>
      <w:r w:rsidR="006870F3" w:rsidRPr="006870F3">
        <w:rPr>
          <w:u w:val="single"/>
        </w:rPr>
        <w:t>Gahallon</w:t>
      </w:r>
      <w:proofErr w:type="spellEnd"/>
    </w:p>
    <w:p w14:paraId="53633A54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20C19816" w14:textId="17377983" w:rsidR="008E1BD5" w:rsidRDefault="008E1BD5" w:rsidP="008E1BD5">
      <w:pPr>
        <w:rPr>
          <w:rFonts w:cs="Arial"/>
        </w:rPr>
      </w:pPr>
    </w:p>
    <w:p w14:paraId="463D54A1" w14:textId="029C56AE" w:rsidR="001E0ED1" w:rsidRDefault="001E0ED1" w:rsidP="008E1BD5">
      <w:pPr>
        <w:rPr>
          <w:rFonts w:cs="Arial"/>
        </w:rPr>
      </w:pPr>
    </w:p>
    <w:p w14:paraId="42B5F939" w14:textId="77777777" w:rsidR="001E0ED1" w:rsidRDefault="001E0ED1" w:rsidP="008E1BD5">
      <w:pPr>
        <w:rPr>
          <w:rFonts w:cs="Arial"/>
        </w:rPr>
      </w:pPr>
      <w:bookmarkStart w:id="26" w:name="_GoBack"/>
      <w:bookmarkEnd w:id="26"/>
    </w:p>
    <w:p w14:paraId="3DF4493A" w14:textId="4643CE7F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proofErr w:type="spellStart"/>
      <w:r w:rsidR="006870F3" w:rsidRPr="006870F3">
        <w:rPr>
          <w:u w:val="single"/>
        </w:rPr>
        <w:t>Marielet</w:t>
      </w:r>
      <w:proofErr w:type="spellEnd"/>
      <w:r w:rsidR="006870F3" w:rsidRPr="006870F3">
        <w:rPr>
          <w:u w:val="single"/>
        </w:rPr>
        <w:t xml:space="preserve"> A. Guillermo</w:t>
      </w:r>
    </w:p>
    <w:p w14:paraId="5FAA099D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04EE421F" w14:textId="77777777" w:rsidR="00160B81" w:rsidRDefault="00160B81" w:rsidP="00160B81"/>
    <w:p w14:paraId="436B5FED" w14:textId="77777777" w:rsidR="003A1956" w:rsidRDefault="003C3093" w:rsidP="003A1956">
      <w:pPr>
        <w:spacing w:before="240" w:after="240"/>
        <w:jc w:val="center"/>
      </w:pPr>
      <w:r>
        <w:pict w14:anchorId="35C654A7">
          <v:shape id="_x0000_i1029" type="#_x0000_t75" style="width:6in;height:7.2pt" o:hrpct="0" o:hralign="center" o:hr="t">
            <v:imagedata r:id="rId8" o:title="BD10290_"/>
          </v:shape>
        </w:pict>
      </w:r>
    </w:p>
    <w:bookmarkEnd w:id="25"/>
    <w:p w14:paraId="3E8D2C60" w14:textId="0A0157CA" w:rsidR="003A1956" w:rsidRDefault="003A1956" w:rsidP="003C3093"/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4AB52" w14:textId="77777777" w:rsidR="00911181" w:rsidRDefault="00911181">
      <w:r>
        <w:separator/>
      </w:r>
    </w:p>
  </w:endnote>
  <w:endnote w:type="continuationSeparator" w:id="0">
    <w:p w14:paraId="32293198" w14:textId="77777777" w:rsidR="00911181" w:rsidRDefault="00911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B59E0" w14:textId="619725C9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96AE2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C3093">
      <w:rPr>
        <w:noProof/>
        <w:sz w:val="18"/>
        <w:szCs w:val="18"/>
      </w:rPr>
      <w:t>3/21/2019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46FF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1AF89901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14:paraId="4E127236" w14:textId="77777777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E5BB0" w14:textId="77777777" w:rsidR="00911181" w:rsidRDefault="00911181">
      <w:r>
        <w:separator/>
      </w:r>
    </w:p>
  </w:footnote>
  <w:footnote w:type="continuationSeparator" w:id="0">
    <w:p w14:paraId="3B94ED13" w14:textId="77777777" w:rsidR="00911181" w:rsidRDefault="00911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ADDEC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01408B24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A"/>
    <w:rsid w:val="00016825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1CA4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309B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E0ED1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36D8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C3093"/>
    <w:rsid w:val="003D6AB7"/>
    <w:rsid w:val="003E1553"/>
    <w:rsid w:val="003E70DF"/>
    <w:rsid w:val="00417E2E"/>
    <w:rsid w:val="00422E5A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D67B2"/>
    <w:rsid w:val="005F7092"/>
    <w:rsid w:val="005F7DD6"/>
    <w:rsid w:val="00606E33"/>
    <w:rsid w:val="00621C6B"/>
    <w:rsid w:val="006240A1"/>
    <w:rsid w:val="00646CAD"/>
    <w:rsid w:val="00662197"/>
    <w:rsid w:val="00662A61"/>
    <w:rsid w:val="00666076"/>
    <w:rsid w:val="006767A9"/>
    <w:rsid w:val="006828F3"/>
    <w:rsid w:val="006870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62A1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21B0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1181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57F8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67E94"/>
    <w:rsid w:val="00F737D0"/>
    <w:rsid w:val="00F80B2D"/>
    <w:rsid w:val="00F84701"/>
    <w:rsid w:val="00F93E93"/>
    <w:rsid w:val="00F94719"/>
    <w:rsid w:val="00FA24FF"/>
    <w:rsid w:val="00FD77E5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F28D4"/>
  <w15:docId w15:val="{64B6D5B5-8A23-48C2-8051-D42C2A2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140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David Solomon</cp:lastModifiedBy>
  <cp:revision>4</cp:revision>
  <cp:lastPrinted>2004-07-12T06:29:00Z</cp:lastPrinted>
  <dcterms:created xsi:type="dcterms:W3CDTF">2019-03-21T05:37:00Z</dcterms:created>
  <dcterms:modified xsi:type="dcterms:W3CDTF">2019-03-21T08:00:00Z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
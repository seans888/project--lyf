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D7812" w14:textId="77777777"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8EC41B5" wp14:editId="2AA186A3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4214E" w14:textId="77777777"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14:paraId="721E9436" w14:textId="77777777" w:rsidR="00AC1680" w:rsidRDefault="008E095F" w:rsidP="00AC1680">
      <w:pPr>
        <w:spacing w:before="120" w:after="120"/>
        <w:jc w:val="center"/>
      </w:pPr>
      <w:r>
        <w:pict w14:anchorId="11B6D2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14:paraId="1A28C485" w14:textId="1257348F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6870F3" w:rsidRPr="006870F3">
        <w:rPr>
          <w:rFonts w:cs="Arial"/>
          <w:sz w:val="22"/>
          <w:szCs w:val="22"/>
        </w:rPr>
        <w:t xml:space="preserve"> Project LYF</w:t>
      </w:r>
      <w:r w:rsidRPr="00F94D33">
        <w:rPr>
          <w:rFonts w:cs="Arial"/>
          <w:sz w:val="22"/>
          <w:szCs w:val="22"/>
        </w:rPr>
        <w:tab/>
      </w:r>
    </w:p>
    <w:p w14:paraId="2907E12F" w14:textId="638673F4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6870F3" w:rsidRPr="006870F3">
        <w:rPr>
          <w:rFonts w:cs="Arial"/>
          <w:sz w:val="22"/>
          <w:szCs w:val="22"/>
        </w:rPr>
        <w:t xml:space="preserve"> SoCIT</w:t>
      </w:r>
      <w:r w:rsidRPr="00F94D33">
        <w:rPr>
          <w:rFonts w:cs="Arial"/>
          <w:sz w:val="22"/>
          <w:szCs w:val="22"/>
        </w:rPr>
        <w:tab/>
      </w:r>
    </w:p>
    <w:p w14:paraId="2E568AC3" w14:textId="59190AB8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6870F3">
        <w:rPr>
          <w:rFonts w:cs="Arial"/>
          <w:sz w:val="22"/>
          <w:szCs w:val="22"/>
        </w:rPr>
        <w:t xml:space="preserve"> </w:t>
      </w:r>
      <w:r w:rsidR="006870F3" w:rsidRPr="006870F3">
        <w:rPr>
          <w:rFonts w:cs="Arial"/>
          <w:sz w:val="22"/>
          <w:szCs w:val="22"/>
        </w:rPr>
        <w:t>Structured System Analysis and Design 1</w:t>
      </w:r>
      <w:r w:rsidRPr="006870F3">
        <w:rPr>
          <w:rFonts w:cs="Arial"/>
          <w:sz w:val="22"/>
          <w:szCs w:val="22"/>
        </w:rPr>
        <w:tab/>
      </w:r>
    </w:p>
    <w:p w14:paraId="491627A4" w14:textId="0F5B566D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F67E94">
        <w:rPr>
          <w:rFonts w:cs="Arial"/>
        </w:rPr>
        <w:t>Event Table</w:t>
      </w:r>
      <w:r w:rsidR="00422E5A">
        <w:rPr>
          <w:rFonts w:cs="Arial"/>
        </w:rPr>
        <w:t xml:space="preserve">, </w:t>
      </w:r>
      <w:r w:rsidR="008E095F">
        <w:rPr>
          <w:rFonts w:cs="Arial"/>
        </w:rPr>
        <w:t xml:space="preserve">Use Case Diagram, Use Case Full Description </w:t>
      </w:r>
      <w:r w:rsidR="00422E5A">
        <w:rPr>
          <w:rFonts w:cs="Arial"/>
        </w:rPr>
        <w:t>and DFD (Data Flow Diagram)</w:t>
      </w:r>
    </w:p>
    <w:p w14:paraId="71FB9F62" w14:textId="77777777" w:rsidR="00AC1680" w:rsidRDefault="008E095F" w:rsidP="00AC1680">
      <w:pPr>
        <w:spacing w:before="240" w:after="240"/>
        <w:jc w:val="center"/>
      </w:pPr>
      <w:r>
        <w:pict w14:anchorId="2DB3E782">
          <v:shape id="_x0000_i1026" type="#_x0000_t75" style="width:6in;height:7.2pt" o:hrpct="0" o:hralign="center" o:hr="t">
            <v:imagedata r:id="rId8" o:title="BD10290_"/>
          </v:shape>
        </w:pict>
      </w:r>
    </w:p>
    <w:p w14:paraId="5D1E6684" w14:textId="77777777"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3557E7" w:rsidRPr="003E4190" w14:paraId="0AA3726A" w14:textId="77777777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724FAFCA" w14:textId="77777777"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7617D06A" w14:textId="77777777"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6870F3" w:rsidRPr="003557E7" w14:paraId="7F9E5E4E" w14:textId="77777777" w:rsidTr="00F40984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3D752203" w14:textId="4229F779" w:rsidR="006870F3" w:rsidRPr="003557E7" w:rsidRDefault="006870F3" w:rsidP="006870F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Jamie Therese </w:t>
            </w:r>
            <w:proofErr w:type="spellStart"/>
            <w:r>
              <w:rPr>
                <w:rFonts w:cs="Arial"/>
                <w:sz w:val="20"/>
              </w:rPr>
              <w:t>Gahallon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51A69B3D" w14:textId="5F07AE07" w:rsidR="006870F3" w:rsidRPr="003557E7" w:rsidRDefault="006870F3" w:rsidP="006870F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4777D7">
              <w:rPr>
                <w:rFonts w:cs="Arial"/>
                <w:sz w:val="20"/>
              </w:rPr>
              <w:t>Project Manager, System Analyst, Project Researcher and Documenter</w:t>
            </w:r>
          </w:p>
        </w:tc>
      </w:tr>
      <w:tr w:rsidR="006870F3" w:rsidRPr="003557E7" w14:paraId="75A96BF5" w14:textId="77777777" w:rsidTr="00F40984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706685DC" w14:textId="7F9F8FD5" w:rsidR="006870F3" w:rsidRDefault="006870F3" w:rsidP="006870F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John David Solomon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282A3113" w14:textId="275DEC12" w:rsidR="006870F3" w:rsidRPr="004777D7" w:rsidRDefault="006870F3" w:rsidP="006870F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4777D7">
              <w:rPr>
                <w:rFonts w:cs="Arial"/>
                <w:sz w:val="20"/>
              </w:rPr>
              <w:t>System Analyst, Project Researcher and Documenter</w:t>
            </w:r>
          </w:p>
        </w:tc>
      </w:tr>
    </w:tbl>
    <w:p w14:paraId="0AF7CBB3" w14:textId="77777777" w:rsidR="004C4A05" w:rsidRPr="004656E5" w:rsidRDefault="004C4A05"/>
    <w:p w14:paraId="5F4E577C" w14:textId="77777777"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 w14:paraId="7269C2F9" w14:textId="77777777" w:rsidTr="00F67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tcW w:w="1260" w:type="dxa"/>
            <w:shd w:val="clear" w:color="auto" w:fill="D9D9D9"/>
          </w:tcPr>
          <w:p w14:paraId="5B7F187F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14:paraId="35DBA1EB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14:paraId="45DF8FC9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14:paraId="2C9BDC93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 w14:paraId="7EBF016C" w14:textId="77777777" w:rsidTr="00F67E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  <w:jc w:val="center"/>
        </w:trPr>
        <w:tc>
          <w:tcPr>
            <w:tcW w:w="1260" w:type="dxa"/>
            <w:vAlign w:val="center"/>
          </w:tcPr>
          <w:p w14:paraId="5E69C6E9" w14:textId="6D641DCF" w:rsidR="004C4A05" w:rsidRPr="003557E7" w:rsidRDefault="00BE141E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</w:t>
            </w:r>
            <w:r w:rsidR="008E095F">
              <w:rPr>
                <w:rFonts w:cs="Arial"/>
                <w:sz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1B00CD9C" w14:textId="2F05910D" w:rsidR="004C4A05" w:rsidRPr="003557E7" w:rsidRDefault="00F67E94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</w:t>
            </w:r>
            <w:r w:rsidR="008E095F">
              <w:rPr>
                <w:rFonts w:cs="Arial"/>
                <w:sz w:val="20"/>
              </w:rPr>
              <w:t>19</w:t>
            </w:r>
            <w:r>
              <w:rPr>
                <w:rFonts w:cs="Arial"/>
                <w:sz w:val="20"/>
              </w:rPr>
              <w:t>/2019</w:t>
            </w:r>
          </w:p>
        </w:tc>
        <w:tc>
          <w:tcPr>
            <w:tcW w:w="1980" w:type="dxa"/>
            <w:vAlign w:val="center"/>
          </w:tcPr>
          <w:p w14:paraId="08DCA1E8" w14:textId="5E46EB43" w:rsidR="004C4A05" w:rsidRPr="003557E7" w:rsidRDefault="00F67E94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Gahallon</w:t>
            </w:r>
            <w:proofErr w:type="spellEnd"/>
          </w:p>
        </w:tc>
        <w:tc>
          <w:tcPr>
            <w:tcW w:w="4140" w:type="dxa"/>
            <w:vAlign w:val="center"/>
          </w:tcPr>
          <w:p w14:paraId="133BF8A8" w14:textId="6C8BB05A" w:rsidR="004C4A05" w:rsidRPr="003557E7" w:rsidRDefault="008E095F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Final</w:t>
            </w:r>
            <w:r w:rsidR="00F67E94">
              <w:rPr>
                <w:rFonts w:cs="Arial"/>
                <w:sz w:val="20"/>
              </w:rPr>
              <w:t xml:space="preserve"> Event Table</w:t>
            </w:r>
          </w:p>
        </w:tc>
      </w:tr>
      <w:tr w:rsidR="002A36D8" w:rsidRPr="003557E7" w14:paraId="4B520883" w14:textId="77777777" w:rsidTr="00F67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tcW w:w="1260" w:type="dxa"/>
            <w:vAlign w:val="center"/>
          </w:tcPr>
          <w:p w14:paraId="1CFE2A4B" w14:textId="7088D1DC" w:rsidR="002A36D8" w:rsidRPr="003557E7" w:rsidRDefault="002A36D8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</w:t>
            </w:r>
            <w:r w:rsidR="008E095F">
              <w:rPr>
                <w:rFonts w:cs="Arial"/>
                <w:sz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5DA9356B" w14:textId="7F012BD1" w:rsidR="002A36D8" w:rsidRDefault="002A36D8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</w:t>
            </w:r>
            <w:r w:rsidR="008E095F">
              <w:rPr>
                <w:rFonts w:cs="Arial"/>
                <w:sz w:val="20"/>
              </w:rPr>
              <w:t>21</w:t>
            </w:r>
            <w:r>
              <w:rPr>
                <w:rFonts w:cs="Arial"/>
                <w:sz w:val="20"/>
              </w:rPr>
              <w:t>/2019</w:t>
            </w:r>
          </w:p>
        </w:tc>
        <w:tc>
          <w:tcPr>
            <w:tcW w:w="1980" w:type="dxa"/>
            <w:vAlign w:val="center"/>
          </w:tcPr>
          <w:p w14:paraId="3F733039" w14:textId="3C912215" w:rsidR="002A36D8" w:rsidRDefault="002A36D8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Gahallon</w:t>
            </w:r>
            <w:proofErr w:type="spellEnd"/>
          </w:p>
        </w:tc>
        <w:tc>
          <w:tcPr>
            <w:tcW w:w="4140" w:type="dxa"/>
            <w:vAlign w:val="center"/>
          </w:tcPr>
          <w:p w14:paraId="410DD931" w14:textId="06E453EC" w:rsidR="002A36D8" w:rsidRDefault="002A36D8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Updated Use Case Diagram</w:t>
            </w:r>
          </w:p>
        </w:tc>
      </w:tr>
      <w:tr w:rsidR="008E095F" w:rsidRPr="003557E7" w14:paraId="54650ADF" w14:textId="77777777" w:rsidTr="00F67E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  <w:jc w:val="center"/>
        </w:trPr>
        <w:tc>
          <w:tcPr>
            <w:tcW w:w="1260" w:type="dxa"/>
            <w:vAlign w:val="center"/>
          </w:tcPr>
          <w:p w14:paraId="634F3F2A" w14:textId="059714DA" w:rsidR="008E095F" w:rsidRDefault="008E095F" w:rsidP="008E095F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bookmarkStart w:id="16" w:name="_Hlk1709281"/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  <w:vAlign w:val="center"/>
          </w:tcPr>
          <w:p w14:paraId="723707A5" w14:textId="12AA531F" w:rsidR="008E095F" w:rsidRDefault="008E095F" w:rsidP="008E095F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02/21/2019</w:t>
            </w:r>
          </w:p>
        </w:tc>
        <w:tc>
          <w:tcPr>
            <w:tcW w:w="1980" w:type="dxa"/>
            <w:vAlign w:val="center"/>
          </w:tcPr>
          <w:p w14:paraId="442D3988" w14:textId="58B8F99F" w:rsidR="008E095F" w:rsidRDefault="008E095F" w:rsidP="008E095F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Gahallon</w:t>
            </w:r>
            <w:proofErr w:type="spellEnd"/>
          </w:p>
        </w:tc>
        <w:tc>
          <w:tcPr>
            <w:tcW w:w="4140" w:type="dxa"/>
            <w:vAlign w:val="center"/>
          </w:tcPr>
          <w:p w14:paraId="1604E229" w14:textId="6CAA97C8" w:rsidR="008E095F" w:rsidRDefault="008E095F" w:rsidP="008E095F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Updated DFD (Data Flow Diagram)</w:t>
            </w:r>
          </w:p>
        </w:tc>
      </w:tr>
      <w:bookmarkEnd w:id="16"/>
      <w:tr w:rsidR="004C4A05" w:rsidRPr="003557E7" w14:paraId="4DA8E8A8" w14:textId="77777777" w:rsidTr="00F67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tcW w:w="1260" w:type="dxa"/>
            <w:vAlign w:val="center"/>
          </w:tcPr>
          <w:p w14:paraId="00A67583" w14:textId="7C6BA439" w:rsidR="004C4A05" w:rsidRPr="003557E7" w:rsidRDefault="00F67E94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</w:t>
            </w:r>
            <w:r w:rsidR="008E095F">
              <w:rPr>
                <w:rFonts w:cs="Arial"/>
                <w:sz w:val="20"/>
              </w:rPr>
              <w:t>1</w:t>
            </w:r>
          </w:p>
        </w:tc>
        <w:tc>
          <w:tcPr>
            <w:tcW w:w="1260" w:type="dxa"/>
            <w:vAlign w:val="center"/>
          </w:tcPr>
          <w:p w14:paraId="0CF6DE03" w14:textId="091B7226" w:rsidR="004C4A05" w:rsidRPr="003557E7" w:rsidRDefault="00F67E94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</w:t>
            </w:r>
            <w:r w:rsidR="008E095F">
              <w:rPr>
                <w:rFonts w:cs="Arial"/>
                <w:sz w:val="20"/>
              </w:rPr>
              <w:t>21</w:t>
            </w:r>
            <w:r>
              <w:rPr>
                <w:rFonts w:cs="Arial"/>
                <w:sz w:val="20"/>
              </w:rPr>
              <w:t>/2019</w:t>
            </w:r>
          </w:p>
        </w:tc>
        <w:tc>
          <w:tcPr>
            <w:tcW w:w="1980" w:type="dxa"/>
            <w:vAlign w:val="center"/>
          </w:tcPr>
          <w:p w14:paraId="75AFCE23" w14:textId="303EF415" w:rsidR="004C4A05" w:rsidRPr="003557E7" w:rsidRDefault="008E095F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Solomon</w:t>
            </w:r>
          </w:p>
        </w:tc>
        <w:tc>
          <w:tcPr>
            <w:tcW w:w="4140" w:type="dxa"/>
            <w:vAlign w:val="center"/>
          </w:tcPr>
          <w:p w14:paraId="466FE4CA" w14:textId="5411DD3A" w:rsidR="007845AF" w:rsidRPr="003557E7" w:rsidRDefault="008E095F" w:rsidP="00F67E94">
            <w:pPr>
              <w:pStyle w:val="TableText"/>
              <w:spacing w:before="20" w:after="60"/>
              <w:ind w:left="252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Updated Use Case Description</w:t>
            </w:r>
          </w:p>
        </w:tc>
      </w:tr>
      <w:tr w:rsidR="008E095F" w:rsidRPr="003557E7" w14:paraId="1921118A" w14:textId="77777777" w:rsidTr="00F67E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  <w:jc w:val="center"/>
        </w:trPr>
        <w:tc>
          <w:tcPr>
            <w:tcW w:w="1260" w:type="dxa"/>
            <w:vAlign w:val="center"/>
          </w:tcPr>
          <w:p w14:paraId="14480FD0" w14:textId="1C33629C" w:rsidR="008E095F" w:rsidRDefault="008E095F" w:rsidP="008E095F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  <w:vAlign w:val="center"/>
          </w:tcPr>
          <w:p w14:paraId="2B935077" w14:textId="7A5ABB08" w:rsidR="008E095F" w:rsidRDefault="008E095F" w:rsidP="008E095F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02/19/2019</w:t>
            </w:r>
          </w:p>
        </w:tc>
        <w:tc>
          <w:tcPr>
            <w:tcW w:w="1980" w:type="dxa"/>
            <w:vAlign w:val="center"/>
          </w:tcPr>
          <w:p w14:paraId="4D82BE05" w14:textId="05C6233D" w:rsidR="008E095F" w:rsidRDefault="008E095F" w:rsidP="008E095F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Solomon</w:t>
            </w:r>
          </w:p>
        </w:tc>
        <w:tc>
          <w:tcPr>
            <w:tcW w:w="4140" w:type="dxa"/>
            <w:vAlign w:val="center"/>
          </w:tcPr>
          <w:p w14:paraId="2BC0A906" w14:textId="1D427C0E" w:rsidR="008E095F" w:rsidRDefault="008E095F" w:rsidP="008E095F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Created Use Case Description</w:t>
            </w:r>
          </w:p>
        </w:tc>
      </w:tr>
    </w:tbl>
    <w:p w14:paraId="0520430A" w14:textId="77777777" w:rsidR="007845AF" w:rsidRPr="00BE141E" w:rsidRDefault="007845AF" w:rsidP="00F67E94">
      <w:pPr>
        <w:jc w:val="center"/>
      </w:pPr>
    </w:p>
    <w:p w14:paraId="41B879ED" w14:textId="77777777" w:rsidR="007845AF" w:rsidRDefault="007845AF" w:rsidP="007845AF"/>
    <w:p w14:paraId="5D2A41C7" w14:textId="77777777" w:rsidR="00356B53" w:rsidRDefault="00356B53" w:rsidP="00356B53">
      <w:pPr>
        <w:rPr>
          <w:rFonts w:ascii="Times New Roman" w:hAnsi="Times New Roman"/>
          <w:i/>
          <w:color w:val="0000FF"/>
        </w:rPr>
      </w:pPr>
    </w:p>
    <w:p w14:paraId="392A507A" w14:textId="77777777"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14:paraId="275E225A" w14:textId="77777777"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61589BDA" w14:textId="77777777" w:rsidR="00080D2B" w:rsidRDefault="00EE36A7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1F5FED23" w14:textId="77777777" w:rsidR="00080D2B" w:rsidRDefault="00EE36A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3E19239E" w14:textId="77777777" w:rsidR="00080D2B" w:rsidRDefault="00EE36A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65783E4F" w14:textId="77777777" w:rsidR="00080D2B" w:rsidRDefault="00EE36A7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50FB5BB4" w14:textId="77777777" w:rsidR="00080D2B" w:rsidRDefault="00EE36A7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55F9DDA8" w14:textId="77777777" w:rsidR="00080D2B" w:rsidRDefault="00EE36A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6DB96AFE" w14:textId="77777777" w:rsidR="00080D2B" w:rsidRDefault="00EE36A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7D4A80DD" w14:textId="77777777" w:rsidR="008E60A4" w:rsidRDefault="0075452A">
      <w:r>
        <w:rPr>
          <w:rFonts w:cs="Arial"/>
          <w:b/>
          <w:bCs/>
          <w:caps/>
        </w:rPr>
        <w:fldChar w:fldCharType="end"/>
      </w:r>
    </w:p>
    <w:p w14:paraId="2E3EA263" w14:textId="77777777"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77392557"/>
      <w:bookmarkStart w:id="19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bookmarkStart w:id="20" w:name="Text1"/>
    <w:p w14:paraId="33E86C6F" w14:textId="77777777" w:rsidR="0013642E" w:rsidRPr="00621C6B" w:rsidRDefault="00A73169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1"/>
            <w:enabled/>
            <w:calcOnExit w:val="0"/>
            <w:textInput>
              <w:default w:val="[Replace this text with a summary of the report′s purpose in reference to your specific project needs, or use the sample text below.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a summary of the report′s purpose in reference to your specific project needs, or use the sample text below.]</w:t>
      </w:r>
      <w:r>
        <w:rPr>
          <w:rFonts w:cs="Arial"/>
        </w:rPr>
        <w:fldChar w:fldCharType="end"/>
      </w:r>
      <w:bookmarkEnd w:id="20"/>
    </w:p>
    <w:p w14:paraId="7694A833" w14:textId="77777777" w:rsidR="00461730" w:rsidRPr="00461730" w:rsidRDefault="00461730" w:rsidP="004A7483">
      <w:pPr>
        <w:rPr>
          <w:rFonts w:cs="Arial"/>
        </w:rPr>
      </w:pPr>
    </w:p>
    <w:p w14:paraId="4005B07A" w14:textId="77777777"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9"/>
    <w:p w14:paraId="35500D37" w14:textId="77777777" w:rsidR="003A1956" w:rsidRDefault="008E095F" w:rsidP="003A1956">
      <w:pPr>
        <w:spacing w:before="240" w:after="240"/>
        <w:jc w:val="center"/>
      </w:pPr>
      <w:r>
        <w:pict w14:anchorId="69C53161">
          <v:shape id="_x0000_i1027" type="#_x0000_t75" style="width:6in;height:7.2pt" o:hrpct="0" o:hralign="center" o:hr="t">
            <v:imagedata r:id="rId8" o:title="BD10290_"/>
          </v:shape>
        </w:pict>
      </w:r>
    </w:p>
    <w:p w14:paraId="5B17C91A" w14:textId="77777777"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1" w:name="_Toc77392558"/>
      <w:r w:rsidRPr="003A1956">
        <w:rPr>
          <w:sz w:val="26"/>
          <w:szCs w:val="26"/>
        </w:rPr>
        <w:t>PROJECT STATUS REPORT TEMPLATE</w:t>
      </w:r>
      <w:bookmarkEnd w:id="21"/>
    </w:p>
    <w:p w14:paraId="3A8AC748" w14:textId="583A2025" w:rsidR="007B0604" w:rsidRDefault="005C6B99" w:rsidP="003A1956">
      <w:pPr>
        <w:pStyle w:val="Heading2"/>
        <w:spacing w:before="480" w:after="240"/>
      </w:pPr>
      <w:bookmarkStart w:id="22" w:name="_Toc77392559"/>
      <w:r>
        <w:t>Project Status Report Details</w:t>
      </w:r>
      <w:bookmarkEnd w:id="22"/>
    </w:p>
    <w:p w14:paraId="6FA34E21" w14:textId="0FB392AB" w:rsidR="008162A1" w:rsidRPr="008162A1" w:rsidRDefault="008162A1" w:rsidP="008162A1">
      <w:r>
        <w:t xml:space="preserve">During Jamie’s SYSADD2 Class meeting at 02/12/2019, there were corrections on the Event Table thus it is updated once again. Creation of the Activity Diagram, Object Diagram and DFD (Data Flow Diagram) has started. </w:t>
      </w:r>
    </w:p>
    <w:p w14:paraId="3D4CACF3" w14:textId="77777777" w:rsidR="007B0604" w:rsidRDefault="007407E0" w:rsidP="003A1956">
      <w:pPr>
        <w:pStyle w:val="Heading2"/>
        <w:spacing w:before="480" w:after="240"/>
      </w:pPr>
      <w:bookmarkStart w:id="23" w:name="_Toc77392560"/>
      <w:r>
        <w:t>Project Status Report Template</w:t>
      </w:r>
      <w:bookmarkEnd w:id="23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 w14:paraId="5AB1626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14:paraId="4193B5C7" w14:textId="77777777"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 w14:paraId="206A075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14:paraId="62197584" w14:textId="77777777"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14:paraId="05BE3035" w14:textId="5B47DDB1" w:rsidR="009435EB" w:rsidRPr="009435EB" w:rsidRDefault="008162A1" w:rsidP="009435EB">
            <w:pPr>
              <w:spacing w:before="40" w:after="40"/>
            </w:pPr>
            <w:r>
              <w:t>John David L. Solomon</w:t>
            </w:r>
          </w:p>
        </w:tc>
        <w:tc>
          <w:tcPr>
            <w:tcW w:w="2680" w:type="dxa"/>
            <w:vAlign w:val="top"/>
          </w:tcPr>
          <w:p w14:paraId="6C4C2044" w14:textId="77777777"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14:paraId="3F7EC7B1" w14:textId="2CFF81F2" w:rsidR="00840033" w:rsidRPr="009435EB" w:rsidRDefault="008162A1" w:rsidP="009435EB">
            <w:pPr>
              <w:spacing w:before="40" w:after="40"/>
            </w:pPr>
            <w:r>
              <w:t>02/</w:t>
            </w:r>
            <w:r w:rsidR="008E095F">
              <w:t>22</w:t>
            </w:r>
            <w:r>
              <w:t>/2019</w:t>
            </w:r>
          </w:p>
        </w:tc>
        <w:tc>
          <w:tcPr>
            <w:tcW w:w="3020" w:type="dxa"/>
            <w:vAlign w:val="top"/>
          </w:tcPr>
          <w:p w14:paraId="7DBF95DB" w14:textId="77777777"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14:paraId="39E4FA7B" w14:textId="0A58AD55" w:rsidR="00840033" w:rsidRPr="00A951FF" w:rsidRDefault="008162A1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02/</w:t>
            </w:r>
            <w:r w:rsidR="008E095F">
              <w:t>15</w:t>
            </w:r>
            <w:r>
              <w:t>/19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02/</w:t>
            </w:r>
            <w:r w:rsidR="008E095F">
              <w:t>22/</w:t>
            </w:r>
            <w:r>
              <w:t>19</w:t>
            </w:r>
          </w:p>
        </w:tc>
      </w:tr>
      <w:tr w:rsidR="009435EB" w:rsidRPr="00C13EAB" w14:paraId="351A3C4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14:paraId="1EA87976" w14:textId="77777777"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14:paraId="40486A13" w14:textId="73446FF6" w:rsidR="008162A1" w:rsidRPr="00C13EAB" w:rsidRDefault="008162A1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Updated Event Table</w:t>
            </w:r>
            <w:r w:rsidR="008E095F">
              <w:rPr>
                <w:b w:val="0"/>
              </w:rPr>
              <w:t xml:space="preserve">, </w:t>
            </w:r>
            <w:r>
              <w:rPr>
                <w:b w:val="0"/>
              </w:rPr>
              <w:t>Use Case</w:t>
            </w:r>
            <w:r w:rsidR="008E095F">
              <w:rPr>
                <w:b w:val="0"/>
              </w:rPr>
              <w:t xml:space="preserve"> Diagram, Use Case Full Description and</w:t>
            </w:r>
            <w:bookmarkStart w:id="24" w:name="_GoBack"/>
            <w:bookmarkEnd w:id="24"/>
            <w:r>
              <w:rPr>
                <w:b w:val="0"/>
              </w:rPr>
              <w:t xml:space="preserve"> Data Flow Diagram.</w:t>
            </w:r>
          </w:p>
        </w:tc>
      </w:tr>
      <w:tr w:rsidR="00F36D60" w:rsidRPr="00C13EAB" w14:paraId="069A57C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14:paraId="4A8881A2" w14:textId="77777777"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14:paraId="71E20302" w14:textId="4DD927AD" w:rsidR="00F36D60" w:rsidRPr="00C13EAB" w:rsidRDefault="008162A1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-</w:t>
            </w:r>
          </w:p>
        </w:tc>
      </w:tr>
      <w:tr w:rsidR="00F36D60" w:rsidRPr="00C13EAB" w14:paraId="6BBBFE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14:paraId="6A26C828" w14:textId="77777777"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 w14:paraId="284C1E2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14:paraId="6CD99652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14:paraId="7268C84A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14:paraId="38D8AC81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14:paraId="6B5EA0CF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14:paraId="536B9617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14:paraId="0B2CDECA" w14:textId="77777777"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 w14:paraId="5F73029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6169DEB9" w14:textId="129E5545" w:rsidR="009435EB" w:rsidRPr="00C13EAB" w:rsidRDefault="008E095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Event Table</w:t>
                  </w:r>
                </w:p>
              </w:tc>
              <w:tc>
                <w:tcPr>
                  <w:tcW w:w="1250" w:type="dxa"/>
                  <w:vAlign w:val="top"/>
                </w:tcPr>
                <w:p w14:paraId="35924E67" w14:textId="6DDFE202" w:rsidR="009435EB" w:rsidRDefault="008162A1" w:rsidP="00811B77">
                  <w:pPr>
                    <w:spacing w:before="40" w:after="40"/>
                  </w:pPr>
                  <w:r>
                    <w:t>02/</w:t>
                  </w:r>
                  <w:r w:rsidR="008E095F">
                    <w:t>19</w:t>
                  </w:r>
                  <w:r>
                    <w:t>/19</w:t>
                  </w:r>
                </w:p>
              </w:tc>
              <w:tc>
                <w:tcPr>
                  <w:tcW w:w="1606" w:type="dxa"/>
                  <w:vAlign w:val="top"/>
                </w:tcPr>
                <w:p w14:paraId="48D68E2C" w14:textId="4F22E791" w:rsidR="009435EB" w:rsidRDefault="008162A1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6A191622" w14:textId="77777777"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67BA996D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5A3879A8" w14:textId="5176FA06" w:rsidR="009435EB" w:rsidRPr="00C13EAB" w:rsidRDefault="008E095F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Diagram</w:t>
                  </w:r>
                </w:p>
              </w:tc>
              <w:tc>
                <w:tcPr>
                  <w:tcW w:w="1250" w:type="dxa"/>
                  <w:vAlign w:val="top"/>
                </w:tcPr>
                <w:p w14:paraId="43A01173" w14:textId="1004C2D2" w:rsidR="009435EB" w:rsidRDefault="008162A1" w:rsidP="00CD4105">
                  <w:pPr>
                    <w:spacing w:before="40" w:after="40"/>
                  </w:pPr>
                  <w:r>
                    <w:t>02/</w:t>
                  </w:r>
                  <w:r w:rsidR="008E095F">
                    <w:t>21</w:t>
                  </w:r>
                  <w:r>
                    <w:t>/19</w:t>
                  </w:r>
                </w:p>
              </w:tc>
              <w:tc>
                <w:tcPr>
                  <w:tcW w:w="1606" w:type="dxa"/>
                  <w:vAlign w:val="top"/>
                </w:tcPr>
                <w:p w14:paraId="6ECA466F" w14:textId="33519AED" w:rsidR="009435EB" w:rsidRDefault="008162A1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60FD1279" w14:textId="282CAF18" w:rsidR="009435EB" w:rsidRPr="00C13EAB" w:rsidRDefault="008E095F" w:rsidP="00CD4105">
                  <w:pPr>
                    <w:spacing w:before="40" w:after="40"/>
                  </w:pPr>
                  <w:r w:rsidRPr="008E095F">
                    <w:fldChar w:fldCharType="begin"/>
                  </w:r>
                  <w:r w:rsidRPr="008E095F">
                    <w:instrText xml:space="preserve"> MACROBUTTON  DoFieldClick [</w:instrText>
                  </w:r>
                  <w:r w:rsidRPr="008E095F">
                    <w:rPr>
                      <w:b/>
                    </w:rPr>
                    <w:instrText>On Schedule</w:instrText>
                  </w:r>
                  <w:r w:rsidRPr="008E095F">
                    <w:instrText>]</w:instrText>
                  </w:r>
                  <w:r w:rsidRPr="008E095F">
                    <w:fldChar w:fldCharType="end"/>
                  </w:r>
                </w:p>
              </w:tc>
            </w:tr>
            <w:tr w:rsidR="009435EB" w:rsidRPr="00C13EAB" w14:paraId="22E2863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7C9CD2E5" w14:textId="02BDCC4F" w:rsidR="009435EB" w:rsidRPr="00C13EAB" w:rsidRDefault="008E095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Full Description</w:t>
                  </w:r>
                </w:p>
              </w:tc>
              <w:tc>
                <w:tcPr>
                  <w:tcW w:w="1250" w:type="dxa"/>
                  <w:vAlign w:val="top"/>
                </w:tcPr>
                <w:p w14:paraId="27539567" w14:textId="58B9F6BF" w:rsidR="009435EB" w:rsidRDefault="008162A1" w:rsidP="00811B77">
                  <w:pPr>
                    <w:spacing w:before="40" w:after="40"/>
                  </w:pPr>
                  <w:r>
                    <w:t>02/</w:t>
                  </w:r>
                  <w:r w:rsidR="008E095F">
                    <w:t>21</w:t>
                  </w:r>
                  <w:r>
                    <w:t>/19</w:t>
                  </w:r>
                </w:p>
              </w:tc>
              <w:tc>
                <w:tcPr>
                  <w:tcW w:w="1606" w:type="dxa"/>
                  <w:vAlign w:val="top"/>
                </w:tcPr>
                <w:p w14:paraId="4C974DC9" w14:textId="34D657C4" w:rsidR="009435EB" w:rsidRDefault="008162A1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638FE8CA" w14:textId="5C1CF3BD" w:rsidR="009435EB" w:rsidRPr="00C13EAB" w:rsidRDefault="008162A1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14:paraId="0D627365" w14:textId="77777777" w:rsid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  <w:p w14:paraId="162F94E3" w14:textId="77777777" w:rsidR="008162A1" w:rsidRDefault="008162A1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  <w:p w14:paraId="414E1658" w14:textId="14F1AABB" w:rsidR="008162A1" w:rsidRPr="00C13EAB" w:rsidRDefault="008162A1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</w:tbl>
    <w:p w14:paraId="431EC9AD" w14:textId="77777777" w:rsidR="003A1956" w:rsidRDefault="008E095F" w:rsidP="003A1956">
      <w:pPr>
        <w:spacing w:before="240" w:after="240"/>
        <w:jc w:val="center"/>
      </w:pPr>
      <w:r>
        <w:lastRenderedPageBreak/>
        <w:pict w14:anchorId="4D043732">
          <v:shape id="_x0000_i1028" type="#_x0000_t75" style="width:6in;height:7.2pt" o:hrpct="0" o:hralign="center" o:hr="t">
            <v:imagedata r:id="rId8" o:title="BD10290_"/>
          </v:shape>
        </w:pict>
      </w:r>
    </w:p>
    <w:p w14:paraId="0F2BD25C" w14:textId="77777777"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5" w:name="_Toc527953323"/>
      <w:bookmarkStart w:id="26" w:name="_Toc67755745"/>
      <w:bookmarkStart w:id="27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8" w:name="_Toc527953324"/>
      <w:bookmarkEnd w:id="25"/>
      <w:r w:rsidR="00E37DB8" w:rsidRPr="00A951FF">
        <w:rPr>
          <w:sz w:val="26"/>
          <w:szCs w:val="26"/>
        </w:rPr>
        <w:t>PPROVALS</w:t>
      </w:r>
      <w:bookmarkEnd w:id="26"/>
      <w:bookmarkEnd w:id="27"/>
    </w:p>
    <w:p w14:paraId="1F31C51A" w14:textId="06269172"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6870F3" w:rsidRPr="006870F3">
        <w:rPr>
          <w:u w:val="single"/>
        </w:rPr>
        <w:t xml:space="preserve">Jamie Therese </w:t>
      </w:r>
      <w:proofErr w:type="spellStart"/>
      <w:r w:rsidR="006870F3" w:rsidRPr="006870F3">
        <w:rPr>
          <w:u w:val="single"/>
        </w:rPr>
        <w:t>Gahallon</w:t>
      </w:r>
      <w:proofErr w:type="spellEnd"/>
    </w:p>
    <w:p w14:paraId="53633A54" w14:textId="77777777"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14:paraId="20C19816" w14:textId="77777777" w:rsidR="008E1BD5" w:rsidRDefault="008E1BD5" w:rsidP="008E1BD5">
      <w:pPr>
        <w:rPr>
          <w:rFonts w:cs="Arial"/>
        </w:rPr>
      </w:pPr>
    </w:p>
    <w:p w14:paraId="3DF4493A" w14:textId="4643CE7F"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proofErr w:type="spellStart"/>
      <w:r w:rsidR="006870F3" w:rsidRPr="006870F3">
        <w:rPr>
          <w:u w:val="single"/>
        </w:rPr>
        <w:t>Marielet</w:t>
      </w:r>
      <w:proofErr w:type="spellEnd"/>
      <w:r w:rsidR="006870F3" w:rsidRPr="006870F3">
        <w:rPr>
          <w:u w:val="single"/>
        </w:rPr>
        <w:t xml:space="preserve"> A. Guillermo</w:t>
      </w:r>
    </w:p>
    <w:p w14:paraId="5FAA099D" w14:textId="77777777"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14:paraId="04EE421F" w14:textId="77777777" w:rsidR="00160B81" w:rsidRDefault="00160B81" w:rsidP="00160B81"/>
    <w:p w14:paraId="436B5FED" w14:textId="77777777" w:rsidR="003A1956" w:rsidRDefault="008E095F" w:rsidP="003A1956">
      <w:pPr>
        <w:spacing w:before="240" w:after="240"/>
        <w:jc w:val="center"/>
      </w:pPr>
      <w:r>
        <w:pict w14:anchorId="35C654A7">
          <v:shape id="_x0000_i1029" type="#_x0000_t75" style="width:6in;height:7.2pt" o:hrpct="0" o:hralign="center" o:hr="t">
            <v:imagedata r:id="rId8" o:title="BD10290_"/>
          </v:shape>
        </w:pict>
      </w:r>
    </w:p>
    <w:p w14:paraId="094BD793" w14:textId="77777777" w:rsidR="008E1BD5" w:rsidRPr="00E37DB8" w:rsidRDefault="00A17E8B" w:rsidP="00E37DB8">
      <w:r>
        <w:br w:type="page"/>
      </w:r>
    </w:p>
    <w:p w14:paraId="3D99D907" w14:textId="77777777"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9" w:name="_Toc67755746"/>
      <w:bookmarkStart w:id="30" w:name="_Toc77392562"/>
      <w:r w:rsidRPr="00A951FF">
        <w:rPr>
          <w:sz w:val="26"/>
          <w:szCs w:val="26"/>
        </w:rPr>
        <w:lastRenderedPageBreak/>
        <w:t>APPENDICES</w:t>
      </w:r>
      <w:bookmarkEnd w:id="28"/>
      <w:bookmarkEnd w:id="29"/>
      <w:bookmarkEnd w:id="30"/>
    </w:p>
    <w:p w14:paraId="5227A4FA" w14:textId="77777777" w:rsidR="00C27667" w:rsidRDefault="00D7046C" w:rsidP="003A1956">
      <w:pPr>
        <w:pStyle w:val="Heading2"/>
        <w:spacing w:before="480" w:after="240"/>
      </w:pPr>
      <w:bookmarkStart w:id="31" w:name="_Toc67755747"/>
      <w:bookmarkStart w:id="32" w:name="_Toc77392563"/>
      <w:r>
        <w:t>Document Guidelines</w:t>
      </w:r>
      <w:bookmarkEnd w:id="31"/>
      <w:bookmarkEnd w:id="32"/>
    </w:p>
    <w:p w14:paraId="55F0F6F1" w14:textId="77777777" w:rsidR="00160B81" w:rsidRPr="003A1956" w:rsidRDefault="00160B81" w:rsidP="00160B81">
      <w:pPr>
        <w:ind w:left="590"/>
        <w:rPr>
          <w:rFonts w:cs="Arial"/>
        </w:rPr>
      </w:pPr>
      <w:bookmarkStart w:id="33" w:name="Omitted"/>
      <w:bookmarkStart w:id="34" w:name="_Project_Charter_Document_Sections_O"/>
      <w:bookmarkStart w:id="35" w:name="_Project_Quality_Plan_Sections_Omitt"/>
      <w:bookmarkStart w:id="36" w:name="_Toc527953329"/>
      <w:bookmarkStart w:id="37" w:name="_Toc67755752"/>
      <w:bookmarkEnd w:id="33"/>
      <w:bookmarkEnd w:id="34"/>
      <w:bookmarkEnd w:id="35"/>
    </w:p>
    <w:p w14:paraId="183E5983" w14:textId="77777777" w:rsidR="002D5392" w:rsidRDefault="00C27667" w:rsidP="003A1956">
      <w:pPr>
        <w:pStyle w:val="Heading2"/>
        <w:spacing w:before="480" w:after="240"/>
      </w:pPr>
      <w:bookmarkStart w:id="38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6"/>
      <w:bookmarkEnd w:id="37"/>
      <w:bookmarkEnd w:id="38"/>
    </w:p>
    <w:p w14:paraId="2AFCC7E3" w14:textId="77777777" w:rsidR="00160B81" w:rsidRPr="003A1956" w:rsidRDefault="00160B81" w:rsidP="00160B81">
      <w:pPr>
        <w:ind w:left="590"/>
        <w:rPr>
          <w:rFonts w:cs="Arial"/>
        </w:rPr>
      </w:pPr>
    </w:p>
    <w:p w14:paraId="3E8D2C60" w14:textId="77777777" w:rsidR="003A1956" w:rsidRDefault="008E095F" w:rsidP="003A1956">
      <w:pPr>
        <w:spacing w:before="240" w:after="240"/>
        <w:jc w:val="center"/>
      </w:pPr>
      <w:r>
        <w:pict w14:anchorId="14AA5C31"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84DEB" w14:textId="77777777" w:rsidR="00EE36A7" w:rsidRDefault="00EE36A7">
      <w:r>
        <w:separator/>
      </w:r>
    </w:p>
  </w:endnote>
  <w:endnote w:type="continuationSeparator" w:id="0">
    <w:p w14:paraId="3724CD90" w14:textId="77777777" w:rsidR="00EE36A7" w:rsidRDefault="00EE3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B59E0" w14:textId="14697ABC"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796AE2">
      <w:rPr>
        <w:noProof/>
        <w:sz w:val="18"/>
        <w:szCs w:val="18"/>
      </w:rPr>
      <w:t>2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8E095F">
      <w:rPr>
        <w:noProof/>
        <w:sz w:val="18"/>
        <w:szCs w:val="18"/>
      </w:rPr>
      <w:t>2/22/2019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846FF" w14:textId="77777777"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14:paraId="1AF89901" w14:textId="77777777"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14:paraId="4E127236" w14:textId="77777777"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A1C18" w14:textId="77777777" w:rsidR="00EE36A7" w:rsidRDefault="00EE36A7">
      <w:r>
        <w:separator/>
      </w:r>
    </w:p>
  </w:footnote>
  <w:footnote w:type="continuationSeparator" w:id="0">
    <w:p w14:paraId="58739964" w14:textId="77777777" w:rsidR="00EE36A7" w:rsidRDefault="00EE3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ADDEC" w14:textId="77777777"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14:paraId="01408B24" w14:textId="77777777"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1CA4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309B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36D8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2E5A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870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62A1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21B0"/>
    <w:rsid w:val="008C5BFE"/>
    <w:rsid w:val="008D0D32"/>
    <w:rsid w:val="008E095F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6A7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67E94"/>
    <w:rsid w:val="00F737D0"/>
    <w:rsid w:val="00F80B2D"/>
    <w:rsid w:val="00F84701"/>
    <w:rsid w:val="00F93E93"/>
    <w:rsid w:val="00F94719"/>
    <w:rsid w:val="00FA24FF"/>
    <w:rsid w:val="00FD77E5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9F28D4"/>
  <w15:docId w15:val="{64B6D5B5-8A23-48C2-8051-D42C2A2C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41</TotalTime>
  <Pages>5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John David Solomon</cp:lastModifiedBy>
  <cp:revision>7</cp:revision>
  <cp:lastPrinted>2004-07-12T06:29:00Z</cp:lastPrinted>
  <dcterms:created xsi:type="dcterms:W3CDTF">2013-05-08T02:00:00Z</dcterms:created>
  <dcterms:modified xsi:type="dcterms:W3CDTF">2019-02-21T22:31:00Z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
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2A36D8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3304F7BB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67E94">
        <w:rPr>
          <w:rFonts w:cs="Arial"/>
        </w:rPr>
        <w:t>Event Table</w:t>
      </w:r>
      <w:r w:rsidR="00422E5A">
        <w:rPr>
          <w:rFonts w:cs="Arial"/>
        </w:rPr>
        <w:t>, Activity Diagram, Object Diagram and DFD (Data Flow Diagram)</w:t>
      </w:r>
    </w:p>
    <w:p w14:paraId="71FB9F62" w14:textId="77777777" w:rsidR="00AC1680" w:rsidRDefault="002A36D8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7791B88F" w:rsidR="004C4A05" w:rsidRPr="003557E7" w:rsidRDefault="00BE141E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F67E94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1B00CD9C" w14:textId="7F147289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02/13/2019</w:t>
            </w:r>
          </w:p>
        </w:tc>
        <w:tc>
          <w:tcPr>
            <w:tcW w:w="1980" w:type="dxa"/>
            <w:vAlign w:val="center"/>
          </w:tcPr>
          <w:p w14:paraId="08DCA1E8" w14:textId="46985464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133BF8A8" w14:textId="54452139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Event Table</w:t>
            </w:r>
          </w:p>
        </w:tc>
      </w:tr>
      <w:tr w:rsidR="002A36D8" w:rsidRPr="003557E7" w14:paraId="4B520883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1CFE2A4B" w14:textId="25085406" w:rsidR="002A36D8" w:rsidRPr="003557E7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0A1CA4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5DA9356B" w14:textId="5DCD96D7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02/13/2019</w:t>
            </w:r>
          </w:p>
        </w:tc>
        <w:tc>
          <w:tcPr>
            <w:tcW w:w="1980" w:type="dxa"/>
            <w:vAlign w:val="center"/>
          </w:tcPr>
          <w:p w14:paraId="3F733039" w14:textId="4BA962B3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410DD931" w14:textId="06E453EC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</w:t>
            </w:r>
            <w:bookmarkStart w:id="16" w:name="_GoBack"/>
            <w:bookmarkEnd w:id="16"/>
            <w:r>
              <w:rPr>
                <w:rFonts w:cs="Arial"/>
                <w:sz w:val="20"/>
              </w:rPr>
              <w:t>se Diagram</w:t>
            </w:r>
          </w:p>
        </w:tc>
      </w:tr>
      <w:tr w:rsidR="004C4A05" w:rsidRPr="003557E7" w14:paraId="4DA8E8A8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6C63E5BB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0CF6DE03" w14:textId="2D12CB55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02/14/2019</w:t>
            </w:r>
          </w:p>
        </w:tc>
        <w:tc>
          <w:tcPr>
            <w:tcW w:w="1980" w:type="dxa"/>
            <w:vAlign w:val="center"/>
          </w:tcPr>
          <w:p w14:paraId="75AFCE23" w14:textId="49AFE56D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466FE4CA" w14:textId="11A3A95F" w:rsidR="007845AF" w:rsidRPr="003557E7" w:rsidRDefault="008162A1" w:rsidP="00F67E94">
            <w:pPr>
              <w:pStyle w:val="TableText"/>
              <w:spacing w:before="20" w:after="60"/>
              <w:ind w:left="25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Activity Diagram</w:t>
            </w:r>
          </w:p>
        </w:tc>
      </w:tr>
      <w:tr w:rsidR="007845AF" w:rsidRPr="003557E7" w14:paraId="3ECE22F7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63F2559D" w14:textId="05C1C856" w:rsidR="007845AF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62CB470B" w14:textId="5A29952A" w:rsidR="007845AF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02/14/2019</w:t>
            </w:r>
          </w:p>
        </w:tc>
        <w:tc>
          <w:tcPr>
            <w:tcW w:w="1980" w:type="dxa"/>
            <w:vAlign w:val="center"/>
          </w:tcPr>
          <w:p w14:paraId="2B715720" w14:textId="310001D1" w:rsidR="007845AF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36283035" w14:textId="1BAEBF3C" w:rsidR="007845AF" w:rsidRPr="003557E7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Object Diagram</w:t>
            </w:r>
          </w:p>
        </w:tc>
      </w:tr>
      <w:tr w:rsidR="008162A1" w:rsidRPr="003557E7" w14:paraId="498621B8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4F1961F2" w14:textId="31538559" w:rsidR="008162A1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1BCF69AB" w14:textId="21B4B5D0" w:rsidR="008162A1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02/14/2019</w:t>
            </w:r>
          </w:p>
        </w:tc>
        <w:tc>
          <w:tcPr>
            <w:tcW w:w="1980" w:type="dxa"/>
            <w:vAlign w:val="center"/>
          </w:tcPr>
          <w:p w14:paraId="7F15760C" w14:textId="788D726D" w:rsidR="008162A1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  <w:r>
              <w:rPr>
                <w:rFonts w:cs="Arial"/>
                <w:sz w:val="20"/>
              </w:rPr>
              <w:t xml:space="preserve"> &amp; Solomon</w:t>
            </w:r>
          </w:p>
        </w:tc>
        <w:tc>
          <w:tcPr>
            <w:tcW w:w="4140" w:type="dxa"/>
            <w:vAlign w:val="center"/>
          </w:tcPr>
          <w:p w14:paraId="755E9BA6" w14:textId="7F9D7FBB" w:rsidR="008162A1" w:rsidRPr="003557E7" w:rsidRDefault="008162A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DFD (Data Flow Diagram)</w:t>
            </w:r>
          </w:p>
        </w:tc>
      </w:tr>
    </w:tbl>
    <w:p w14:paraId="0520430A" w14:textId="77777777" w:rsidR="007845AF" w:rsidRPr="00BE141E" w:rsidRDefault="007845AF" w:rsidP="00F67E94">
      <w:pPr>
        <w:jc w:val="center"/>
      </w:pPr>
    </w:p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12309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12309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12309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12309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12309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12309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12309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14:paraId="33E86C6F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14:paraId="7694A833" w14:textId="77777777" w:rsidR="00461730" w:rsidRPr="00461730" w:rsidRDefault="00461730" w:rsidP="004A7483">
      <w:pPr>
        <w:rPr>
          <w:rFonts w:cs="Arial"/>
        </w:rPr>
      </w:pPr>
    </w:p>
    <w:p w14:paraId="4005B07A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14:paraId="35500D37" w14:textId="77777777" w:rsidR="003A1956" w:rsidRDefault="002A36D8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14:paraId="3A8AC748" w14:textId="583A2025"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p w14:paraId="6FA34E21" w14:textId="0FB392AB" w:rsidR="008162A1" w:rsidRPr="008162A1" w:rsidRDefault="008162A1" w:rsidP="008162A1">
      <w:r>
        <w:t xml:space="preserve">During Jamie’s SYSADD2 Class meeting at 02/12/2019, there were corrections on the Event Table thus it is updated once again. Creation of the Activity Diagram, Object Diagram and DFD (Data Flow Diagram) has started. </w:t>
      </w:r>
    </w:p>
    <w:p w14:paraId="3D4CACF3" w14:textId="77777777"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5B47DDB1" w:rsidR="009435EB" w:rsidRPr="009435EB" w:rsidRDefault="008162A1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273F5ACD" w:rsidR="00840033" w:rsidRPr="009435EB" w:rsidRDefault="008162A1" w:rsidP="009435EB">
            <w:pPr>
              <w:spacing w:before="40" w:after="40"/>
            </w:pPr>
            <w:r>
              <w:t>02/15/2019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6F700C2D" w:rsidR="00840033" w:rsidRPr="00A951FF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02/09/19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02/15/19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55B43494" w:rsidR="008162A1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Updated Event Table and Use Case. Created Activity, Object and Data Flow Diagram.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DD927AD" w:rsidR="00F36D60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7D480276" w:rsidR="009435EB" w:rsidRPr="00C13EAB" w:rsidRDefault="008162A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5C166196" w:rsidR="009435EB" w:rsidRDefault="008162A1" w:rsidP="00811B77">
                  <w:pPr>
                    <w:spacing w:before="40" w:after="40"/>
                  </w:pPr>
                  <w:r>
                    <w:t>02/15/19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4F22E791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7BA996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397EF47F" w:rsidR="009435EB" w:rsidRPr="00C13EAB" w:rsidRDefault="008162A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2AE35140" w:rsidR="009435EB" w:rsidRDefault="008162A1" w:rsidP="00CD4105">
                  <w:pPr>
                    <w:spacing w:before="40" w:after="40"/>
                  </w:pPr>
                  <w:r>
                    <w:t>02/15/19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33519AED" w:rsidR="009435EB" w:rsidRDefault="008162A1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2E286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606733C8" w:rsidR="009435EB" w:rsidRPr="00C13EAB" w:rsidRDefault="008162A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22695643" w:rsidR="009435EB" w:rsidRDefault="008162A1" w:rsidP="00811B77">
                  <w:pPr>
                    <w:spacing w:before="40" w:after="40"/>
                  </w:pPr>
                  <w:r>
                    <w:t>02/15/19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34D657C4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5C1CF3BD" w:rsidR="009435EB" w:rsidRPr="00C13EAB" w:rsidRDefault="008162A1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0D627365" w14:textId="77777777" w:rsid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162F94E3" w14:textId="77777777" w:rsidR="008162A1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414E1658" w14:textId="14F1AABB" w:rsidR="008162A1" w:rsidRPr="00C13EAB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431EC9AD" w14:textId="77777777" w:rsidR="003A1956" w:rsidRDefault="002A36D8" w:rsidP="003A1956">
      <w:pPr>
        <w:spacing w:before="240" w:after="240"/>
        <w:jc w:val="center"/>
      </w:pPr>
      <w:r>
        <w:lastRenderedPageBreak/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4" w:name="_Toc527953323"/>
      <w:bookmarkStart w:id="25" w:name="_Toc67755745"/>
      <w:bookmarkStart w:id="2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7" w:name="_Toc527953324"/>
      <w:bookmarkEnd w:id="24"/>
      <w:r w:rsidR="00E37DB8" w:rsidRPr="00A951FF">
        <w:rPr>
          <w:sz w:val="26"/>
          <w:szCs w:val="26"/>
        </w:rPr>
        <w:t>PPROVALS</w:t>
      </w:r>
      <w:bookmarkEnd w:id="25"/>
      <w:bookmarkEnd w:id="26"/>
    </w:p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77777777" w:rsidR="008E1BD5" w:rsidRDefault="008E1BD5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2A36D8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p w14:paraId="094BD793" w14:textId="77777777" w:rsidR="008E1BD5" w:rsidRPr="00E37DB8" w:rsidRDefault="00A17E8B" w:rsidP="00E37DB8">
      <w:r>
        <w:br w:type="page"/>
      </w:r>
    </w:p>
    <w:p w14:paraId="3D99D907" w14:textId="77777777"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8" w:name="_Toc67755746"/>
      <w:bookmarkStart w:id="29" w:name="_Toc77392562"/>
      <w:r w:rsidRPr="00A951FF">
        <w:rPr>
          <w:sz w:val="26"/>
          <w:szCs w:val="26"/>
        </w:rPr>
        <w:lastRenderedPageBreak/>
        <w:t>APPENDICES</w:t>
      </w:r>
      <w:bookmarkEnd w:id="27"/>
      <w:bookmarkEnd w:id="28"/>
      <w:bookmarkEnd w:id="29"/>
    </w:p>
    <w:p w14:paraId="5227A4FA" w14:textId="77777777" w:rsidR="00C27667" w:rsidRDefault="00D7046C" w:rsidP="003A1956">
      <w:pPr>
        <w:pStyle w:val="Heading2"/>
        <w:spacing w:before="480" w:after="240"/>
      </w:pPr>
      <w:bookmarkStart w:id="30" w:name="_Toc67755747"/>
      <w:bookmarkStart w:id="31" w:name="_Toc77392563"/>
      <w:r>
        <w:t>Document Guidelines</w:t>
      </w:r>
      <w:bookmarkEnd w:id="30"/>
      <w:bookmarkEnd w:id="31"/>
    </w:p>
    <w:p w14:paraId="55F0F6F1" w14:textId="77777777" w:rsidR="00160B81" w:rsidRPr="003A1956" w:rsidRDefault="00160B81" w:rsidP="00160B81">
      <w:pPr>
        <w:ind w:left="590"/>
        <w:rPr>
          <w:rFonts w:cs="Arial"/>
        </w:rPr>
      </w:pPr>
      <w:bookmarkStart w:id="32" w:name="Omitted"/>
      <w:bookmarkStart w:id="33" w:name="_Project_Charter_Document_Sections_O"/>
      <w:bookmarkStart w:id="34" w:name="_Project_Quality_Plan_Sections_Omitt"/>
      <w:bookmarkStart w:id="35" w:name="_Toc527953329"/>
      <w:bookmarkStart w:id="36" w:name="_Toc67755752"/>
      <w:bookmarkEnd w:id="32"/>
      <w:bookmarkEnd w:id="33"/>
      <w:bookmarkEnd w:id="34"/>
    </w:p>
    <w:p w14:paraId="183E5983" w14:textId="77777777" w:rsidR="002D5392" w:rsidRDefault="00C27667" w:rsidP="003A1956">
      <w:pPr>
        <w:pStyle w:val="Heading2"/>
        <w:spacing w:before="480" w:after="240"/>
      </w:pPr>
      <w:bookmarkStart w:id="3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5"/>
      <w:bookmarkEnd w:id="36"/>
      <w:bookmarkEnd w:id="37"/>
    </w:p>
    <w:p w14:paraId="2AFCC7E3" w14:textId="77777777" w:rsidR="00160B81" w:rsidRPr="003A1956" w:rsidRDefault="00160B81" w:rsidP="00160B81">
      <w:pPr>
        <w:ind w:left="590"/>
        <w:rPr>
          <w:rFonts w:cs="Arial"/>
        </w:rPr>
      </w:pPr>
    </w:p>
    <w:p w14:paraId="3E8D2C60" w14:textId="77777777" w:rsidR="003A1956" w:rsidRDefault="002A36D8" w:rsidP="003A1956">
      <w:pPr>
        <w:spacing w:before="240" w:after="240"/>
        <w:jc w:val="center"/>
      </w:pPr>
      <w:r>
        <w:pict w14:anchorId="14AA5C31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81F8C" w14:textId="77777777" w:rsidR="0012309B" w:rsidRDefault="0012309B">
      <w:r>
        <w:separator/>
      </w:r>
    </w:p>
  </w:endnote>
  <w:endnote w:type="continuationSeparator" w:id="0">
    <w:p w14:paraId="4943316B" w14:textId="77777777" w:rsidR="0012309B" w:rsidRDefault="0012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7C1771DB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A36D8">
      <w:rPr>
        <w:noProof/>
        <w:sz w:val="18"/>
        <w:szCs w:val="18"/>
      </w:rPr>
      <w:t>2/14/2019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B060" w14:textId="77777777" w:rsidR="0012309B" w:rsidRDefault="0012309B">
      <w:r>
        <w:separator/>
      </w:r>
    </w:p>
  </w:footnote>
  <w:footnote w:type="continuationSeparator" w:id="0">
    <w:p w14:paraId="6E5AF3BD" w14:textId="77777777" w:rsidR="0012309B" w:rsidRDefault="00123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CA4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09B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36D8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2E5A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2A1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67E94"/>
    <w:rsid w:val="00F737D0"/>
    <w:rsid w:val="00F80B2D"/>
    <w:rsid w:val="00F84701"/>
    <w:rsid w:val="00F93E93"/>
    <w:rsid w:val="00F94719"/>
    <w:rsid w:val="00FA24FF"/>
    <w:rsid w:val="00FD77E5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33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6</cp:revision>
  <cp:lastPrinted>2004-07-12T06:29:00Z</cp:lastPrinted>
  <dcterms:created xsi:type="dcterms:W3CDTF">2013-05-08T02:00:00Z</dcterms:created>
  <dcterms:modified xsi:type="dcterms:W3CDTF">2019-02-14T14:35:00Z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